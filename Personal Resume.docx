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C5EE" w14:textId="4A9ECD3A" w:rsidR="00A47F43" w:rsidRPr="00963CDD" w:rsidRDefault="004F18C0">
      <w:pPr>
        <w:pStyle w:val="Title"/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4DF115D" wp14:editId="5D52226B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735781" cy="96190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9619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6B9C6" w14:textId="02632CF3" w:rsidR="006D26F0" w:rsidRDefault="006D26F0">
                            <w:r>
                              <w:t>Name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Chin Joe Wee</w:t>
                            </w:r>
                            <w:r w:rsidR="00C844FB">
                              <w:br/>
                              <w:t>Address</w:t>
                            </w:r>
                            <w:r w:rsidR="00C844FB">
                              <w:tab/>
                              <w:t xml:space="preserve">   : 3</w:t>
                            </w:r>
                            <w:r>
                              <w:t xml:space="preserve">, Jalan Pudina, Bukit </w:t>
                            </w:r>
                            <w:proofErr w:type="spellStart"/>
                            <w:r>
                              <w:t>Bandaraya</w:t>
                            </w:r>
                            <w:proofErr w:type="spellEnd"/>
                            <w:r>
                              <w:t>, 59000 Bangsar , Kuala Lumpur</w:t>
                            </w:r>
                            <w:r>
                              <w:br/>
                              <w:t>Mobile No : +6012-9879037</w:t>
                            </w:r>
                            <w:r>
                              <w:br/>
                              <w:t>Email</w:t>
                            </w:r>
                            <w:r>
                              <w:tab/>
                              <w:t xml:space="preserve">   : </w:t>
                            </w:r>
                            <w:r w:rsidR="00C844FB">
                              <w:t>hudsun1@gmail.com</w:t>
                            </w:r>
                          </w:p>
                          <w:p w14:paraId="6831A09E" w14:textId="77777777" w:rsidR="006D26F0" w:rsidRDefault="006D26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45pt;margin-top:19.5pt;width:451.65pt;height:75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" filled="f" stroked="f">
                <v:textbox>
                  <w:txbxContent>
                    <w:p w14:paraId="05A6B9C6" w14:textId="02632CF3" w:rsidR="006D26F0" w:rsidRDefault="006D26F0">
                      <w:r>
                        <w:t>Name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Chin Joe Wee</w:t>
                      </w:r>
                      <w:r w:rsidR="00C844FB">
                        <w:br/>
                        <w:t>Address</w:t>
                      </w:r>
                      <w:r w:rsidR="00C844FB">
                        <w:tab/>
                        <w:t xml:space="preserve">   : 3</w:t>
                      </w:r>
                      <w:r>
                        <w:t xml:space="preserve">, Jalan Pudina, Bukit </w:t>
                      </w:r>
                      <w:proofErr w:type="spellStart"/>
                      <w:r>
                        <w:t>Bandaraya</w:t>
                      </w:r>
                      <w:proofErr w:type="spellEnd"/>
                      <w:r>
                        <w:t>, 59000 Bangsar , Kuala Lumpur</w:t>
                      </w:r>
                      <w:r>
                        <w:br/>
                        <w:t>Mobile No : +6012-9879037</w:t>
                      </w:r>
                      <w:r>
                        <w:br/>
                        <w:t>Email</w:t>
                      </w:r>
                      <w:r>
                        <w:tab/>
                        <w:t xml:space="preserve">   : </w:t>
                      </w:r>
                      <w:r w:rsidR="00C844FB">
                        <w:t>hudsun1@gmail.com</w:t>
                      </w:r>
                    </w:p>
                    <w:p w14:paraId="6831A09E" w14:textId="77777777" w:rsidR="006D26F0" w:rsidRDefault="006D26F0"/>
                  </w:txbxContent>
                </v:textbox>
                <w10:wrap anchorx="margin"/>
              </v:shape>
            </w:pict>
          </mc:Fallback>
        </mc:AlternateContent>
      </w:r>
      <w:r w:rsidRPr="00963CDD">
        <w:rPr>
          <w:rFonts w:ascii="Arial" w:hAnsi="Arial" w:cs="Arial"/>
          <w:sz w:val="26"/>
          <w:szCs w:val="26"/>
        </w:rPr>
        <w:t>Personal Particulars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912"/>
        <w:gridCol w:w="4081"/>
        <w:gridCol w:w="4079"/>
      </w:tblGrid>
      <w:tr w:rsidR="00F2341C" w:rsidRPr="00963CDD" w14:paraId="4E4E2A87" w14:textId="77777777" w:rsidTr="00F2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14702BA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2E46961B" w14:textId="2300B5A1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4F962BF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169A1C0" w14:textId="77777777" w:rsidTr="00F2341C">
        <w:trPr>
          <w:trHeight w:hRule="exact" w:val="58"/>
        </w:trPr>
        <w:tc>
          <w:tcPr>
            <w:tcW w:w="503" w:type="pct"/>
          </w:tcPr>
          <w:p w14:paraId="27C2618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67241B68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6F3C5ACA" w14:textId="0016D814" w:rsidR="008D08FD" w:rsidRPr="00963CDD" w:rsidRDefault="008D08FD">
            <w:pPr>
              <w:rPr>
                <w:rFonts w:ascii="Arial" w:hAnsi="Arial" w:cs="Arial"/>
                <w:noProof/>
                <w:sz w:val="26"/>
                <w:szCs w:val="26"/>
                <w:lang w:val="en-MY" w:eastAsia="zh-CN"/>
              </w:rPr>
            </w:pPr>
          </w:p>
          <w:p w14:paraId="7973FACE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7D82D88C" w14:textId="77777777" w:rsidTr="00F2341C">
        <w:trPr>
          <w:trHeight w:hRule="exact" w:val="58"/>
        </w:trPr>
        <w:tc>
          <w:tcPr>
            <w:tcW w:w="503" w:type="pct"/>
          </w:tcPr>
          <w:p w14:paraId="7C6F38C2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51E16DFA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044E1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  <w:tr w:rsidR="00F2341C" w:rsidRPr="00963CDD" w14:paraId="442786D5" w14:textId="77777777" w:rsidTr="00F2341C">
        <w:trPr>
          <w:trHeight w:hRule="exact" w:val="58"/>
        </w:trPr>
        <w:tc>
          <w:tcPr>
            <w:tcW w:w="503" w:type="pct"/>
          </w:tcPr>
          <w:p w14:paraId="1FBA73D0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4EF9BD44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DDEB736" w14:textId="77777777" w:rsidR="00F2341C" w:rsidRPr="00963CDD" w:rsidRDefault="00F2341C">
            <w:pPr>
              <w:rPr>
                <w:rFonts w:ascii="Arial" w:hAnsi="Arial" w:cs="Arial"/>
              </w:rPr>
            </w:pPr>
          </w:p>
        </w:tc>
      </w:tr>
    </w:tbl>
    <w:p w14:paraId="3B6C68A7" w14:textId="49340DA6" w:rsidR="004F18C0" w:rsidRPr="00963CDD" w:rsidRDefault="003A739C" w:rsidP="004F18C0">
      <w:pPr>
        <w:rPr>
          <w:rFonts w:ascii="Arial" w:eastAsiaTheme="majorEastAsia" w:hAnsi="Arial" w:cs="Arial"/>
          <w:caps/>
          <w:color w:val="7F7F7F" w:themeColor="text1" w:themeTint="80"/>
          <w:sz w:val="26"/>
        </w:rPr>
      </w:pPr>
      <w:r w:rsidRPr="00963CDD">
        <w:rPr>
          <w:rFonts w:ascii="Arial" w:hAnsi="Arial" w:cs="Arial"/>
          <w:noProof/>
          <w:sz w:val="26"/>
          <w:szCs w:val="26"/>
          <w:lang w:eastAsia="en-US"/>
        </w:rPr>
        <w:drawing>
          <wp:anchor distT="0" distB="0" distL="114300" distR="114300" simplePos="0" relativeHeight="251679744" behindDoc="1" locked="0" layoutInCell="1" allowOverlap="1" wp14:anchorId="505B7ECE" wp14:editId="193A7AEC">
            <wp:simplePos x="0" y="0"/>
            <wp:positionH relativeFrom="margin">
              <wp:posOffset>4531360</wp:posOffset>
            </wp:positionH>
            <wp:positionV relativeFrom="paragraph">
              <wp:posOffset>8890</wp:posOffset>
            </wp:positionV>
            <wp:extent cx="1079500" cy="1100455"/>
            <wp:effectExtent l="0" t="0" r="6350" b="4445"/>
            <wp:wrapThrough wrapText="bothSides">
              <wp:wrapPolygon edited="0">
                <wp:start x="0" y="0"/>
                <wp:lineTo x="0" y="21313"/>
                <wp:lineTo x="21346" y="21313"/>
                <wp:lineTo x="213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4451"/>
                    <a:stretch/>
                  </pic:blipFill>
                  <pic:spPr bwMode="auto">
                    <a:xfrm>
                      <a:off x="0" y="0"/>
                      <a:ext cx="1079500" cy="11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7AF40" w14:textId="2373D059" w:rsidR="004F18C0" w:rsidRPr="00963CDD" w:rsidRDefault="004F18C0" w:rsidP="004F18C0">
      <w:pPr>
        <w:rPr>
          <w:rFonts w:ascii="Arial" w:hAnsi="Arial" w:cs="Arial"/>
        </w:rPr>
      </w:pPr>
    </w:p>
    <w:p w14:paraId="610B0942" w14:textId="4D354D75" w:rsidR="004F18C0" w:rsidRPr="00963CDD" w:rsidRDefault="004F18C0" w:rsidP="004F18C0">
      <w:pPr>
        <w:rPr>
          <w:rFonts w:ascii="Arial" w:hAnsi="Arial" w:cs="Arial"/>
        </w:rPr>
      </w:pPr>
    </w:p>
    <w:p w14:paraId="7F6F0F1A" w14:textId="77777777" w:rsidR="004F18C0" w:rsidRPr="00963CDD" w:rsidRDefault="004F18C0" w:rsidP="00274602">
      <w:pPr>
        <w:jc w:val="right"/>
        <w:rPr>
          <w:rFonts w:ascii="Arial" w:hAnsi="Arial" w:cs="Arial"/>
        </w:rPr>
      </w:pPr>
    </w:p>
    <w:p w14:paraId="03F39788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</w:p>
    <w:p w14:paraId="3308DC2D" w14:textId="77777777" w:rsidR="003B45E3" w:rsidRPr="00963CDD" w:rsidRDefault="003B45E3" w:rsidP="003B45E3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WORKING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912"/>
        <w:gridCol w:w="4081"/>
        <w:gridCol w:w="4079"/>
      </w:tblGrid>
      <w:tr w:rsidR="003B45E3" w:rsidRPr="00963CDD" w14:paraId="312C91E7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14:paraId="75F384C8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1A39F61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3CA215D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5DFEC28A" w14:textId="77777777" w:rsidTr="00CF07F0">
        <w:trPr>
          <w:trHeight w:hRule="exact" w:val="58"/>
        </w:trPr>
        <w:tc>
          <w:tcPr>
            <w:tcW w:w="503" w:type="pct"/>
          </w:tcPr>
          <w:p w14:paraId="15E6189F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9" w:type="pct"/>
          </w:tcPr>
          <w:p w14:paraId="374B4D1A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2248" w:type="pct"/>
          </w:tcPr>
          <w:p w14:paraId="5ED9A0E8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117A154E" w14:textId="77777777" w:rsidR="003B45E3" w:rsidRPr="00963CDD" w:rsidRDefault="003B45E3" w:rsidP="003B45E3">
      <w:pPr>
        <w:rPr>
          <w:rFonts w:ascii="Arial" w:hAnsi="Arial" w:cs="Arial"/>
        </w:rPr>
      </w:pPr>
    </w:p>
    <w:p w14:paraId="13901DC4" w14:textId="77777777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proofErr w:type="spellStart"/>
      <w:r w:rsidRPr="006E2360">
        <w:rPr>
          <w:rFonts w:ascii="Arial" w:hAnsi="Arial" w:cs="Arial"/>
          <w:b/>
          <w:sz w:val="20"/>
        </w:rPr>
        <w:t>Datawiz</w:t>
      </w:r>
      <w:proofErr w:type="spellEnd"/>
      <w:r w:rsidRPr="006E2360">
        <w:rPr>
          <w:rFonts w:ascii="Arial" w:hAnsi="Arial" w:cs="Arial"/>
          <w:b/>
          <w:sz w:val="20"/>
        </w:rPr>
        <w:t xml:space="preserve"> Consultancy Service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proofErr w:type="gramStart"/>
      <w:r w:rsidRPr="006E2360">
        <w:rPr>
          <w:rFonts w:ascii="Arial" w:hAnsi="Arial" w:cs="Arial"/>
          <w:b/>
          <w:sz w:val="20"/>
        </w:rPr>
        <w:tab/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01/2015 – 03/2015)</w:t>
      </w:r>
    </w:p>
    <w:p w14:paraId="1AD2A62C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Intern</w:t>
      </w:r>
    </w:p>
    <w:p w14:paraId="1E3DA1C8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>Keying in data onto database according to given task</w:t>
      </w:r>
    </w:p>
    <w:p w14:paraId="3D74272F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 w:rsidRPr="006E2360">
        <w:rPr>
          <w:rFonts w:ascii="Arial" w:hAnsi="Arial" w:cs="Arial"/>
          <w:sz w:val="20"/>
        </w:rPr>
        <w:t>Setting constraints for database according to given task.</w:t>
      </w:r>
    </w:p>
    <w:p w14:paraId="2C101263" w14:textId="77777777" w:rsidR="003B45E3" w:rsidRDefault="003B45E3" w:rsidP="006D2E73">
      <w:pPr>
        <w:ind w:right="-18"/>
        <w:rPr>
          <w:rFonts w:ascii="Arial" w:hAnsi="Arial" w:cs="Arial"/>
        </w:rPr>
      </w:pPr>
    </w:p>
    <w:p w14:paraId="7F9E3169" w14:textId="77777777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bookmarkStart w:id="0" w:name="_Hlk68263021"/>
      <w:proofErr w:type="spellStart"/>
      <w:r>
        <w:rPr>
          <w:rFonts w:ascii="Arial" w:hAnsi="Arial" w:cs="Arial"/>
          <w:b/>
          <w:sz w:val="20"/>
        </w:rPr>
        <w:t>Zchwantech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Pr="006E2360"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</w:t>
      </w:r>
      <w:r>
        <w:rPr>
          <w:rFonts w:ascii="Arial" w:hAnsi="Arial" w:cs="Arial"/>
          <w:b/>
          <w:sz w:val="20"/>
        </w:rPr>
        <w:t>2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07/2020</w:t>
      </w:r>
      <w:r w:rsidRPr="006E2360">
        <w:rPr>
          <w:rFonts w:ascii="Arial" w:hAnsi="Arial" w:cs="Arial"/>
          <w:b/>
          <w:sz w:val="20"/>
        </w:rPr>
        <w:t>)</w:t>
      </w:r>
    </w:p>
    <w:bookmarkEnd w:id="0"/>
    <w:p w14:paraId="72DA73FD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Frontend Developer</w:t>
      </w:r>
    </w:p>
    <w:p w14:paraId="41A0B203" w14:textId="77777777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AngularJs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clients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requirements </w:t>
      </w:r>
    </w:p>
    <w:p w14:paraId="4CD9F5BB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Creating and Maintaining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based website, by debugging, based 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clients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requirements </w:t>
      </w:r>
    </w:p>
    <w:p w14:paraId="60B4DC33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Increase Website Performance </w:t>
      </w:r>
    </w:p>
    <w:p w14:paraId="1570857E" w14:textId="77777777" w:rsidR="003B45E3" w:rsidRDefault="003B45E3" w:rsidP="006D2E73">
      <w:pPr>
        <w:pStyle w:val="Subsection"/>
        <w:ind w:right="-18"/>
        <w:rPr>
          <w:rFonts w:ascii="Arial" w:hAnsi="Arial" w:cs="Arial"/>
          <w:sz w:val="20"/>
        </w:rPr>
      </w:pPr>
    </w:p>
    <w:p w14:paraId="18BDFB02" w14:textId="06A959ED" w:rsidR="003B45E3" w:rsidRPr="006E2360" w:rsidRDefault="003B45E3" w:rsidP="006D2E73">
      <w:pPr>
        <w:pStyle w:val="Subsection"/>
        <w:ind w:right="-18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SofaX</w:t>
      </w:r>
      <w:proofErr w:type="spellEnd"/>
      <w:r>
        <w:rPr>
          <w:rFonts w:ascii="Arial" w:hAnsi="Arial" w:cs="Arial"/>
          <w:b/>
          <w:sz w:val="20"/>
        </w:rPr>
        <w:t xml:space="preserve"> MY </w:t>
      </w:r>
      <w:proofErr w:type="spellStart"/>
      <w:r>
        <w:rPr>
          <w:rFonts w:ascii="Arial" w:hAnsi="Arial" w:cs="Arial"/>
          <w:b/>
          <w:sz w:val="20"/>
        </w:rPr>
        <w:t>Sdh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Bhd</w:t>
      </w:r>
      <w:proofErr w:type="spellEnd"/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proofErr w:type="gramEnd"/>
      <w:r w:rsidRPr="006E2360">
        <w:rPr>
          <w:rFonts w:ascii="Arial" w:hAnsi="Arial" w:cs="Arial"/>
          <w:b/>
          <w:sz w:val="20"/>
        </w:rPr>
        <w:t>0</w:t>
      </w:r>
      <w:r>
        <w:rPr>
          <w:rFonts w:ascii="Arial" w:hAnsi="Arial" w:cs="Arial"/>
          <w:b/>
          <w:sz w:val="20"/>
        </w:rPr>
        <w:t>8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20</w:t>
      </w:r>
      <w:r w:rsidRPr="006E2360">
        <w:rPr>
          <w:rFonts w:ascii="Arial" w:hAnsi="Arial" w:cs="Arial"/>
          <w:b/>
          <w:sz w:val="20"/>
        </w:rPr>
        <w:t xml:space="preserve"> – </w:t>
      </w:r>
      <w:r w:rsidR="00617320">
        <w:rPr>
          <w:rFonts w:ascii="Arial" w:hAnsi="Arial" w:cs="Arial"/>
          <w:b/>
          <w:sz w:val="20"/>
        </w:rPr>
        <w:t>04</w:t>
      </w:r>
      <w:r w:rsidR="00617320" w:rsidRPr="006E2360">
        <w:rPr>
          <w:rFonts w:ascii="Arial" w:hAnsi="Arial" w:cs="Arial"/>
          <w:b/>
          <w:sz w:val="20"/>
        </w:rPr>
        <w:t>/20</w:t>
      </w:r>
      <w:r w:rsidR="00617320">
        <w:rPr>
          <w:rFonts w:ascii="Arial" w:hAnsi="Arial" w:cs="Arial"/>
          <w:b/>
          <w:sz w:val="20"/>
        </w:rPr>
        <w:t>22</w:t>
      </w:r>
      <w:r w:rsidRPr="006E2360">
        <w:rPr>
          <w:rFonts w:ascii="Arial" w:hAnsi="Arial" w:cs="Arial"/>
          <w:b/>
          <w:sz w:val="20"/>
        </w:rPr>
        <w:t>)</w:t>
      </w:r>
    </w:p>
    <w:p w14:paraId="4B533319" w14:textId="45007E42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Mobile</w:t>
      </w:r>
      <w:r w:rsidR="00D56581">
        <w:rPr>
          <w:rFonts w:ascii="Arial" w:hAnsi="Arial" w:cs="Arial"/>
          <w:sz w:val="20"/>
        </w:rPr>
        <w:t xml:space="preserve"> Application</w:t>
      </w:r>
      <w:r>
        <w:rPr>
          <w:rFonts w:ascii="Arial" w:hAnsi="Arial" w:cs="Arial"/>
          <w:sz w:val="20"/>
        </w:rPr>
        <w:t xml:space="preserve"> Developer</w:t>
      </w:r>
    </w:p>
    <w:p w14:paraId="51DC28D6" w14:textId="3EF8725C" w:rsidR="003B45E3" w:rsidRPr="00EE2D3B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App Modules, Widgets &amp; Components according to Operation Requirements </w:t>
      </w:r>
    </w:p>
    <w:p w14:paraId="06178305" w14:textId="77777777" w:rsidR="003B45E3" w:rsidRPr="006E2360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Linking Data Produced by Back-End onto Widget &amp; Modules </w:t>
      </w:r>
    </w:p>
    <w:p w14:paraId="4F0A1229" w14:textId="77777777" w:rsidR="003B45E3" w:rsidRDefault="003B45E3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Liaising with Product Manager on the UI/UX of the app</w:t>
      </w:r>
    </w:p>
    <w:p w14:paraId="06E55B4F" w14:textId="418E555B" w:rsidR="003B45E3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Bug fixes for feedbacks provided by Operation Team &amp; Clients</w:t>
      </w:r>
    </w:p>
    <w:p w14:paraId="0C6D512A" w14:textId="1F567CBF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Deploying Application to TestFlight for iOS Release</w:t>
      </w:r>
    </w:p>
    <w:p w14:paraId="53FC5CD7" w14:textId="4EB7A494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>Building</w:t>
      </w:r>
      <w:r w:rsidR="00A24AEA">
        <w:rPr>
          <w:rFonts w:ascii="Arial" w:hAnsi="Arial" w:cs="Arial"/>
          <w:sz w:val="20"/>
        </w:rPr>
        <w:t xml:space="preserve"> &amp; Managing</w:t>
      </w:r>
      <w:r w:rsidRPr="00D56581">
        <w:rPr>
          <w:rFonts w:ascii="Arial" w:hAnsi="Arial" w:cs="Arial"/>
          <w:sz w:val="20"/>
        </w:rPr>
        <w:t xml:space="preserve"> APK file for Android Release</w:t>
      </w:r>
    </w:p>
    <w:p w14:paraId="232E505F" w14:textId="498CA289" w:rsidR="00D56581" w:rsidRPr="00D56581" w:rsidRDefault="00D56581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 w:rsidRPr="00D56581">
        <w:rPr>
          <w:rFonts w:ascii="Arial" w:hAnsi="Arial" w:cs="Arial"/>
          <w:sz w:val="20"/>
        </w:rPr>
        <w:t xml:space="preserve">Producing </w:t>
      </w:r>
      <w:proofErr w:type="spellStart"/>
      <w:r w:rsidRPr="00D56581">
        <w:rPr>
          <w:rFonts w:ascii="Arial" w:hAnsi="Arial" w:cs="Arial"/>
          <w:sz w:val="20"/>
        </w:rPr>
        <w:t>Whitelabel</w:t>
      </w:r>
      <w:proofErr w:type="spellEnd"/>
      <w:r w:rsidRPr="00D56581">
        <w:rPr>
          <w:rFonts w:ascii="Arial" w:hAnsi="Arial" w:cs="Arial"/>
          <w:sz w:val="20"/>
        </w:rPr>
        <w:t xml:space="preserve"> Applications according to Clients / (UI/UX Designer) provided design</w:t>
      </w:r>
    </w:p>
    <w:p w14:paraId="3B751CBE" w14:textId="7E253D37" w:rsidR="003B45E3" w:rsidRDefault="003B45E3" w:rsidP="006D2E73">
      <w:pPr>
        <w:tabs>
          <w:tab w:val="right" w:pos="8496"/>
        </w:tabs>
        <w:ind w:right="-18"/>
        <w:rPr>
          <w:rFonts w:ascii="Arial" w:hAnsi="Arial" w:cs="Arial"/>
          <w:sz w:val="26"/>
          <w:szCs w:val="26"/>
        </w:rPr>
      </w:pPr>
    </w:p>
    <w:p w14:paraId="1F0761E7" w14:textId="76B16555" w:rsidR="00617320" w:rsidRPr="006E2360" w:rsidRDefault="00617320" w:rsidP="006D2E73">
      <w:pPr>
        <w:pStyle w:val="Subsection"/>
        <w:ind w:right="-18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Etiqa</w:t>
      </w:r>
      <w:proofErr w:type="spellEnd"/>
      <w:r>
        <w:rPr>
          <w:rFonts w:ascii="Arial" w:hAnsi="Arial" w:cs="Arial"/>
          <w:b/>
          <w:sz w:val="20"/>
        </w:rPr>
        <w:t xml:space="preserve"> Insurance</w:t>
      </w:r>
      <w:r w:rsidRPr="006E2360">
        <w:rPr>
          <w:rFonts w:ascii="Arial" w:hAnsi="Arial" w:cs="Arial"/>
          <w:b/>
          <w:sz w:val="20"/>
        </w:rPr>
        <w:tab/>
        <w:t xml:space="preserve">             </w:t>
      </w:r>
      <w:r w:rsidRPr="006E2360">
        <w:rPr>
          <w:rFonts w:ascii="Arial" w:hAnsi="Arial" w:cs="Arial"/>
          <w:b/>
          <w:sz w:val="20"/>
        </w:rPr>
        <w:tab/>
        <w:t xml:space="preserve">         </w:t>
      </w:r>
      <w:r w:rsidRPr="006E236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proofErr w:type="gramStart"/>
      <w:r>
        <w:rPr>
          <w:rFonts w:ascii="Arial" w:hAnsi="Arial" w:cs="Arial"/>
          <w:b/>
          <w:sz w:val="20"/>
        </w:rPr>
        <w:tab/>
      </w:r>
      <w:r w:rsidRPr="006E2360">
        <w:rPr>
          <w:rFonts w:ascii="Arial" w:hAnsi="Arial" w:cs="Arial"/>
          <w:b/>
          <w:sz w:val="20"/>
        </w:rPr>
        <w:t xml:space="preserve">  (</w:t>
      </w:r>
      <w:proofErr w:type="gramEnd"/>
      <w:r>
        <w:rPr>
          <w:rFonts w:ascii="Arial" w:hAnsi="Arial" w:cs="Arial"/>
          <w:b/>
          <w:sz w:val="20"/>
        </w:rPr>
        <w:t>04</w:t>
      </w:r>
      <w:r w:rsidRPr="006E2360">
        <w:rPr>
          <w:rFonts w:ascii="Arial" w:hAnsi="Arial" w:cs="Arial"/>
          <w:b/>
          <w:sz w:val="20"/>
        </w:rPr>
        <w:t>/20</w:t>
      </w:r>
      <w:r>
        <w:rPr>
          <w:rFonts w:ascii="Arial" w:hAnsi="Arial" w:cs="Arial"/>
          <w:b/>
          <w:sz w:val="20"/>
        </w:rPr>
        <w:t>2</w:t>
      </w:r>
      <w:r>
        <w:rPr>
          <w:rFonts w:ascii="Arial" w:hAnsi="Arial" w:cs="Arial"/>
          <w:b/>
          <w:sz w:val="20"/>
        </w:rPr>
        <w:t>2</w:t>
      </w:r>
      <w:r w:rsidRPr="006E2360">
        <w:rPr>
          <w:rFonts w:ascii="Arial" w:hAnsi="Arial" w:cs="Arial"/>
          <w:b/>
          <w:sz w:val="20"/>
        </w:rPr>
        <w:t xml:space="preserve"> – </w:t>
      </w:r>
      <w:r>
        <w:rPr>
          <w:rFonts w:ascii="Arial" w:hAnsi="Arial" w:cs="Arial"/>
          <w:b/>
          <w:sz w:val="20"/>
        </w:rPr>
        <w:t>Present</w:t>
      </w:r>
      <w:r w:rsidRPr="006E2360">
        <w:rPr>
          <w:rFonts w:ascii="Arial" w:hAnsi="Arial" w:cs="Arial"/>
          <w:b/>
          <w:sz w:val="20"/>
        </w:rPr>
        <w:t>)</w:t>
      </w:r>
    </w:p>
    <w:p w14:paraId="79438D0B" w14:textId="4F6FD9AB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proofErr w:type="gramStart"/>
      <w:r w:rsidRPr="006E2360">
        <w:rPr>
          <w:rFonts w:ascii="Arial" w:hAnsi="Arial" w:cs="Arial"/>
          <w:sz w:val="20"/>
        </w:rPr>
        <w:t>Position :</w:t>
      </w:r>
      <w:proofErr w:type="gramEnd"/>
      <w:r w:rsidRPr="006E236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Mobile Developer</w:t>
      </w:r>
      <w:r>
        <w:rPr>
          <w:rFonts w:ascii="Arial" w:hAnsi="Arial" w:cs="Arial"/>
          <w:sz w:val="20"/>
        </w:rPr>
        <w:tab/>
      </w:r>
    </w:p>
    <w:p w14:paraId="2F86CCB1" w14:textId="258A70DB" w:rsidR="00617320" w:rsidRPr="00EE2D3B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Developing Main Modules according to Business User requirements. </w:t>
      </w:r>
    </w:p>
    <w:p w14:paraId="61677924" w14:textId="03E30C62" w:rsidR="00617320" w:rsidRPr="006E236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Implementing security onto applications according to IT Security Pentest Requirements to Securitize the Application. </w:t>
      </w:r>
    </w:p>
    <w:p w14:paraId="599F47EC" w14:textId="1E040772" w:rsidR="00617320" w:rsidRDefault="00617320" w:rsidP="006D2E73">
      <w:pPr>
        <w:pStyle w:val="Subsection"/>
        <w:numPr>
          <w:ilvl w:val="0"/>
          <w:numId w:val="8"/>
        </w:numPr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and follow up End to End Documentation which documents the process of the entire development process which involve with business and Project managers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E970D83" w14:textId="3AD1CF21" w:rsidR="00617320" w:rsidRPr="00D56581" w:rsidRDefault="00617320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Involve in End-to-End SDLC Processes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DD1DE13" w14:textId="28B7A5E2" w:rsidR="00617320" w:rsidRPr="00617320" w:rsidRDefault="00617320" w:rsidP="006D2E73">
      <w:pPr>
        <w:pStyle w:val="Subsection"/>
        <w:numPr>
          <w:ilvl w:val="0"/>
          <w:numId w:val="8"/>
        </w:numPr>
        <w:tabs>
          <w:tab w:val="right" w:pos="8496"/>
        </w:tabs>
        <w:ind w:right="-18"/>
        <w:rPr>
          <w:rFonts w:ascii="Arial" w:hAnsi="Arial" w:cs="Arial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user manual for user to have better work flow/understanding on processes such as onboarding, documentation flow and etc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7416195" w14:textId="77777777" w:rsidR="00617320" w:rsidRDefault="00617320" w:rsidP="00617320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6C68981" w14:textId="77777777" w:rsidR="003B45E3" w:rsidRPr="00963CDD" w:rsidRDefault="003B45E3" w:rsidP="003B45E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t>SKILL and INTEREST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B45E3" w:rsidRPr="00963CDD" w14:paraId="565F7219" w14:textId="77777777" w:rsidTr="00CF0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995C061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1020AA6" w14:textId="77777777" w:rsidR="003B45E3" w:rsidRPr="00963CDD" w:rsidRDefault="003B45E3" w:rsidP="00CF07F0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3B45E3" w:rsidRPr="00963CDD" w14:paraId="7ADDBBBB" w14:textId="77777777" w:rsidTr="00CF07F0">
        <w:trPr>
          <w:trHeight w:hRule="exact" w:val="58"/>
        </w:trPr>
        <w:tc>
          <w:tcPr>
            <w:tcW w:w="913" w:type="pct"/>
          </w:tcPr>
          <w:p w14:paraId="26A90339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3CED68E4" w14:textId="77777777" w:rsidR="003B45E3" w:rsidRPr="00963CDD" w:rsidRDefault="003B45E3" w:rsidP="00CF07F0">
            <w:pPr>
              <w:rPr>
                <w:rFonts w:ascii="Arial" w:hAnsi="Arial" w:cs="Arial"/>
              </w:rPr>
            </w:pPr>
          </w:p>
        </w:tc>
      </w:tr>
    </w:tbl>
    <w:p w14:paraId="2777EB06" w14:textId="77777777" w:rsidR="003B45E3" w:rsidRPr="00963CDD" w:rsidRDefault="003B45E3" w:rsidP="003B45E3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7F92620" wp14:editId="7904646A">
                <wp:simplePos x="0" y="0"/>
                <wp:positionH relativeFrom="margin">
                  <wp:posOffset>30480</wp:posOffset>
                </wp:positionH>
                <wp:positionV relativeFrom="paragraph">
                  <wp:posOffset>100965</wp:posOffset>
                </wp:positionV>
                <wp:extent cx="6050280" cy="4800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480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2CD5" w14:textId="64BA15D2" w:rsidR="003B45E3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>Language: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Fluent in English and Bahasa </w:t>
                            </w: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Melayu</w:t>
                            </w:r>
                            <w:proofErr w:type="spellEnd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IT Skills   </w:t>
                            </w:r>
                            <w:proofErr w:type="gramStart"/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:</w:t>
                            </w:r>
                            <w:proofErr w:type="gramEnd"/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   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Software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  <w:t xml:space="preserve">                :</w:t>
                            </w:r>
                          </w:p>
                          <w:p w14:paraId="4B4AB22C" w14:textId="77777777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51E40975" w14:textId="1EEED413" w:rsidR="006D2E73" w:rsidRPr="00F06D06" w:rsidRDefault="006D2E7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C9DC67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Microsoft Word, Excel, </w:t>
                            </w: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Powerpoint</w:t>
                            </w:r>
                            <w:proofErr w:type="spellEnd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, Visio, Access, Project</w:t>
                            </w:r>
                          </w:p>
                          <w:p w14:paraId="6BD389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Photoshop</w:t>
                            </w:r>
                          </w:p>
                          <w:p w14:paraId="2D608E31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Adobe Premier</w:t>
                            </w:r>
                          </w:p>
                          <w:p w14:paraId="6C3BAFF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Microsoft Visual Studio, Microsoft Visual Code </w:t>
                            </w:r>
                          </w:p>
                          <w:p w14:paraId="48DA591E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GIT</w:t>
                            </w:r>
                          </w:p>
                          <w:p w14:paraId="7B99AB5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SVN</w:t>
                            </w:r>
                          </w:p>
                          <w:p w14:paraId="514F0178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1B223FA6" w14:textId="74FE1BB7" w:rsidR="006D2E73" w:rsidRPr="00F06D06" w:rsidRDefault="003B45E3" w:rsidP="006D2E7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Programming Language:</w:t>
                            </w:r>
                          </w:p>
                          <w:p w14:paraId="752C018B" w14:textId="5F743161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C++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</w:p>
                          <w:p w14:paraId="344418F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HTML</w:t>
                            </w:r>
                          </w:p>
                          <w:p w14:paraId="337EDC7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C#</w:t>
                            </w:r>
                          </w:p>
                          <w:p w14:paraId="24DC195F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Unix</w:t>
                            </w:r>
                          </w:p>
                          <w:p w14:paraId="2AC61313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Java</w:t>
                            </w:r>
                          </w:p>
                          <w:p w14:paraId="0BD69746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SQL</w:t>
                            </w:r>
                          </w:p>
                          <w:p w14:paraId="427603F7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Dart</w:t>
                            </w:r>
                          </w:p>
                          <w:p w14:paraId="4482E2A9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Python </w:t>
                            </w:r>
                          </w:p>
                          <w:p w14:paraId="6C3E559E" w14:textId="77777777" w:rsidR="003B45E3" w:rsidRPr="00F06D06" w:rsidRDefault="003B45E3" w:rsidP="003B45E3">
                            <w:pPr>
                              <w:ind w:left="144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Framework:</w:t>
                            </w:r>
                          </w:p>
                          <w:p w14:paraId="2E6781A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AngularJs</w:t>
                            </w:r>
                            <w:proofErr w:type="spellEnd"/>
                          </w:p>
                          <w:p w14:paraId="53E53224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proofErr w:type="spell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ReactJs</w:t>
                            </w:r>
                            <w:proofErr w:type="spellEnd"/>
                          </w:p>
                          <w:p w14:paraId="1AC16672" w14:textId="77777777" w:rsidR="003B45E3" w:rsidRPr="00F06D06" w:rsidRDefault="003B45E3" w:rsidP="003B45E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>Flutter</w:t>
                            </w:r>
                          </w:p>
                          <w:p w14:paraId="0883F550" w14:textId="77777777" w:rsidR="003B45E3" w:rsidRPr="00F06D06" w:rsidRDefault="003B45E3" w:rsidP="003B45E3">
                            <w:pPr>
                              <w:pStyle w:val="ListParagraph"/>
                              <w:ind w:left="216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</w:p>
                          <w:p w14:paraId="4966C5FE" w14:textId="3A83ECFD" w:rsidR="003B45E3" w:rsidRPr="00F06D06" w:rsidRDefault="003B45E3" w:rsidP="003B45E3">
                            <w:pPr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Hobbies  </w:t>
                            </w:r>
                            <w:proofErr w:type="gramStart"/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 :</w:t>
                            </w:r>
                            <w:proofErr w:type="gramEnd"/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szCs w:val="16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szCs w:val="16"/>
                                <w:lang w:val="en-MY"/>
                              </w:rPr>
                              <w:t xml:space="preserve">Playing squash, basketball, football, gym, badminton,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 xml:space="preserve">market    </w:t>
                            </w:r>
                            <w:r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br/>
                              <w:t xml:space="preserve">                          research online, creating new ideas, learning new language</w:t>
                            </w:r>
                            <w:r w:rsidR="00EE3C8D" w:rsidRPr="00F06D06"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16"/>
                                <w:lang w:val="en-MY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2620" id="_x0000_s1027" type="#_x0000_t202" style="position:absolute;margin-left:2.4pt;margin-top:7.95pt;width:476.4pt;height:378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" filled="f" stroked="f">
                <v:textbox>
                  <w:txbxContent>
                    <w:p w14:paraId="66AD2CD5" w14:textId="64BA15D2" w:rsidR="003B45E3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>Language: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Fluent in English and Bahasa </w:t>
                      </w: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Melayu</w:t>
                      </w:r>
                      <w:proofErr w:type="spellEnd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IT Skills   </w:t>
                      </w:r>
                      <w:proofErr w:type="gramStart"/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  :</w:t>
                      </w:r>
                      <w:proofErr w:type="gramEnd"/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     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Software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  <w:t xml:space="preserve">                :</w:t>
                      </w:r>
                    </w:p>
                    <w:p w14:paraId="4B4AB22C" w14:textId="77777777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51E40975" w14:textId="1EEED413" w:rsidR="006D2E73" w:rsidRPr="00F06D06" w:rsidRDefault="006D2E7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C9DC67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Microsoft Word, Excel, </w:t>
                      </w: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Powerpoint</w:t>
                      </w:r>
                      <w:proofErr w:type="spellEnd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, Visio, Access, Project</w:t>
                      </w:r>
                    </w:p>
                    <w:p w14:paraId="6BD389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Photoshop</w:t>
                      </w:r>
                    </w:p>
                    <w:p w14:paraId="2D608E31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Adobe Premier</w:t>
                      </w:r>
                    </w:p>
                    <w:p w14:paraId="6C3BAFF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Microsoft Visual Studio, Microsoft Visual Code </w:t>
                      </w:r>
                    </w:p>
                    <w:p w14:paraId="48DA591E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GIT</w:t>
                      </w:r>
                    </w:p>
                    <w:p w14:paraId="7B99AB5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SVN</w:t>
                      </w:r>
                    </w:p>
                    <w:p w14:paraId="514F0178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1B223FA6" w14:textId="74FE1BB7" w:rsidR="006D2E73" w:rsidRPr="00F06D06" w:rsidRDefault="003B45E3" w:rsidP="006D2E7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Programming Language:</w:t>
                      </w:r>
                    </w:p>
                    <w:p w14:paraId="752C018B" w14:textId="5F743161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C++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  <w:r w:rsid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ab/>
                      </w:r>
                    </w:p>
                    <w:p w14:paraId="344418F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HTML</w:t>
                      </w:r>
                    </w:p>
                    <w:p w14:paraId="337EDC7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C#</w:t>
                      </w:r>
                    </w:p>
                    <w:p w14:paraId="24DC195F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Unix</w:t>
                      </w:r>
                    </w:p>
                    <w:p w14:paraId="2AC61313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Java</w:t>
                      </w:r>
                    </w:p>
                    <w:p w14:paraId="0BD69746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SQL</w:t>
                      </w:r>
                    </w:p>
                    <w:p w14:paraId="427603F7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Dart</w:t>
                      </w:r>
                    </w:p>
                    <w:p w14:paraId="4482E2A9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Python </w:t>
                      </w:r>
                    </w:p>
                    <w:p w14:paraId="6C3E559E" w14:textId="77777777" w:rsidR="003B45E3" w:rsidRPr="00F06D06" w:rsidRDefault="003B45E3" w:rsidP="003B45E3">
                      <w:pPr>
                        <w:ind w:left="144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Framework:</w:t>
                      </w:r>
                    </w:p>
                    <w:p w14:paraId="2E6781A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AngularJs</w:t>
                      </w:r>
                      <w:proofErr w:type="spellEnd"/>
                    </w:p>
                    <w:p w14:paraId="53E53224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proofErr w:type="spellStart"/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ReactJs</w:t>
                      </w:r>
                      <w:proofErr w:type="spellEnd"/>
                    </w:p>
                    <w:p w14:paraId="1AC16672" w14:textId="77777777" w:rsidR="003B45E3" w:rsidRPr="00F06D06" w:rsidRDefault="003B45E3" w:rsidP="003B45E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>Flutter</w:t>
                      </w:r>
                    </w:p>
                    <w:p w14:paraId="0883F550" w14:textId="77777777" w:rsidR="003B45E3" w:rsidRPr="00F06D06" w:rsidRDefault="003B45E3" w:rsidP="003B45E3">
                      <w:pPr>
                        <w:pStyle w:val="ListParagraph"/>
                        <w:ind w:left="2160"/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</w:p>
                    <w:p w14:paraId="4966C5FE" w14:textId="3A83ECFD" w:rsidR="003B45E3" w:rsidRPr="00F06D06" w:rsidRDefault="003B45E3" w:rsidP="003B45E3">
                      <w:pPr>
                        <w:jc w:val="both"/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Hobbies  </w:t>
                      </w:r>
                      <w:proofErr w:type="gramStart"/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  :</w:t>
                      </w:r>
                      <w:proofErr w:type="gramEnd"/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szCs w:val="16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sz w:val="20"/>
                          <w:szCs w:val="16"/>
                          <w:lang w:val="en-MY"/>
                        </w:rPr>
                        <w:t xml:space="preserve">Playing squash, basketball, football, gym, badminton,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 xml:space="preserve">market    </w:t>
                      </w:r>
                      <w:r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br/>
                        <w:t xml:space="preserve">                          research online, creating new ideas, learning new language</w:t>
                      </w:r>
                      <w:r w:rsidR="00EE3C8D" w:rsidRPr="00F06D06">
                        <w:rPr>
                          <w:rFonts w:ascii="Segoe UI" w:hAnsi="Segoe UI" w:cs="Segoe UI"/>
                          <w:color w:val="auto"/>
                          <w:sz w:val="20"/>
                          <w:szCs w:val="16"/>
                          <w:lang w:val="en-MY"/>
                        </w:rPr>
                        <w:t>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02D9" w14:textId="77777777" w:rsidR="003B45E3" w:rsidRPr="00963CDD" w:rsidRDefault="003B45E3" w:rsidP="003B45E3">
      <w:pPr>
        <w:rPr>
          <w:rFonts w:ascii="Arial" w:hAnsi="Arial" w:cs="Arial"/>
        </w:rPr>
      </w:pPr>
    </w:p>
    <w:p w14:paraId="4FFA051D" w14:textId="77777777" w:rsidR="003B45E3" w:rsidRPr="00963CDD" w:rsidRDefault="003B45E3" w:rsidP="003B45E3">
      <w:pPr>
        <w:rPr>
          <w:rFonts w:ascii="Arial" w:hAnsi="Arial" w:cs="Arial"/>
        </w:rPr>
      </w:pPr>
    </w:p>
    <w:p w14:paraId="45A311E9" w14:textId="77777777" w:rsidR="003B45E3" w:rsidRPr="00963CDD" w:rsidRDefault="003B45E3" w:rsidP="003B45E3">
      <w:pPr>
        <w:rPr>
          <w:rFonts w:ascii="Arial" w:hAnsi="Arial" w:cs="Arial"/>
        </w:rPr>
      </w:pPr>
    </w:p>
    <w:p w14:paraId="1BF2F276" w14:textId="77777777" w:rsidR="003B45E3" w:rsidRPr="00963CDD" w:rsidRDefault="003B45E3" w:rsidP="003B45E3">
      <w:pPr>
        <w:rPr>
          <w:rFonts w:ascii="Arial" w:hAnsi="Arial" w:cs="Arial"/>
        </w:rPr>
      </w:pPr>
    </w:p>
    <w:p w14:paraId="524C5209" w14:textId="77777777" w:rsidR="003B45E3" w:rsidRPr="00963CDD" w:rsidRDefault="003B45E3" w:rsidP="003B45E3">
      <w:pPr>
        <w:rPr>
          <w:rFonts w:ascii="Arial" w:hAnsi="Arial" w:cs="Arial"/>
        </w:rPr>
      </w:pPr>
    </w:p>
    <w:p w14:paraId="54F413D0" w14:textId="77777777" w:rsidR="003B45E3" w:rsidRPr="00963CDD" w:rsidRDefault="003B45E3" w:rsidP="003B45E3">
      <w:pPr>
        <w:rPr>
          <w:rFonts w:ascii="Arial" w:hAnsi="Arial" w:cs="Arial"/>
        </w:rPr>
      </w:pPr>
    </w:p>
    <w:p w14:paraId="32A8E5A9" w14:textId="77777777" w:rsidR="003B45E3" w:rsidRPr="00963CDD" w:rsidRDefault="003B45E3" w:rsidP="003B45E3">
      <w:pPr>
        <w:rPr>
          <w:rFonts w:ascii="Arial" w:hAnsi="Arial" w:cs="Arial"/>
        </w:rPr>
      </w:pPr>
    </w:p>
    <w:p w14:paraId="147F48BB" w14:textId="77777777" w:rsidR="003B45E3" w:rsidRPr="00963CDD" w:rsidRDefault="003B45E3" w:rsidP="003B45E3">
      <w:pPr>
        <w:rPr>
          <w:rFonts w:ascii="Arial" w:hAnsi="Arial" w:cs="Arial"/>
        </w:rPr>
      </w:pPr>
    </w:p>
    <w:p w14:paraId="7215FA95" w14:textId="77777777" w:rsidR="003B45E3" w:rsidRPr="00963CDD" w:rsidRDefault="003B45E3" w:rsidP="003B45E3">
      <w:pPr>
        <w:rPr>
          <w:rFonts w:ascii="Arial" w:hAnsi="Arial" w:cs="Arial"/>
        </w:rPr>
      </w:pPr>
    </w:p>
    <w:p w14:paraId="503B1F5D" w14:textId="77777777" w:rsidR="003B45E3" w:rsidRPr="00963CDD" w:rsidRDefault="003B45E3" w:rsidP="003B45E3">
      <w:pPr>
        <w:rPr>
          <w:rFonts w:ascii="Arial" w:hAnsi="Arial" w:cs="Arial"/>
        </w:rPr>
      </w:pPr>
    </w:p>
    <w:p w14:paraId="072F08BB" w14:textId="77777777" w:rsidR="003B45E3" w:rsidRPr="00963CDD" w:rsidRDefault="003B45E3" w:rsidP="003B45E3">
      <w:pPr>
        <w:rPr>
          <w:rFonts w:ascii="Arial" w:hAnsi="Arial" w:cs="Arial"/>
        </w:rPr>
      </w:pPr>
    </w:p>
    <w:p w14:paraId="326EAE86" w14:textId="77777777" w:rsidR="003B45E3" w:rsidRPr="00963CDD" w:rsidRDefault="003B45E3" w:rsidP="003B45E3">
      <w:pPr>
        <w:rPr>
          <w:rFonts w:ascii="Arial" w:hAnsi="Arial" w:cs="Arial"/>
        </w:rPr>
      </w:pPr>
    </w:p>
    <w:p w14:paraId="5B2A142F" w14:textId="77777777" w:rsidR="003B45E3" w:rsidRPr="00963CDD" w:rsidRDefault="003B45E3" w:rsidP="003B45E3">
      <w:pPr>
        <w:rPr>
          <w:rFonts w:ascii="Arial" w:hAnsi="Arial" w:cs="Arial"/>
        </w:rPr>
      </w:pPr>
    </w:p>
    <w:p w14:paraId="7855302E" w14:textId="77777777" w:rsidR="003B45E3" w:rsidRPr="00963CDD" w:rsidRDefault="003B45E3" w:rsidP="003B45E3">
      <w:pPr>
        <w:rPr>
          <w:rFonts w:ascii="Arial" w:hAnsi="Arial" w:cs="Arial"/>
        </w:rPr>
      </w:pPr>
    </w:p>
    <w:p w14:paraId="77263E22" w14:textId="77777777" w:rsidR="003B45E3" w:rsidRPr="00963CDD" w:rsidRDefault="003B45E3" w:rsidP="003B45E3">
      <w:pPr>
        <w:rPr>
          <w:rFonts w:ascii="Arial" w:hAnsi="Arial" w:cs="Arial"/>
        </w:rPr>
      </w:pPr>
    </w:p>
    <w:p w14:paraId="112A8E13" w14:textId="77777777" w:rsidR="003B45E3" w:rsidRPr="00963CDD" w:rsidRDefault="003B45E3" w:rsidP="003B45E3">
      <w:pPr>
        <w:rPr>
          <w:rFonts w:ascii="Arial" w:hAnsi="Arial" w:cs="Arial"/>
        </w:rPr>
      </w:pPr>
    </w:p>
    <w:p w14:paraId="28991BC9" w14:textId="77777777" w:rsidR="003B45E3" w:rsidRPr="00963CDD" w:rsidRDefault="003B45E3" w:rsidP="003B45E3">
      <w:pPr>
        <w:rPr>
          <w:rFonts w:ascii="Arial" w:hAnsi="Arial" w:cs="Arial"/>
        </w:rPr>
      </w:pPr>
    </w:p>
    <w:p w14:paraId="14CBC04B" w14:textId="77777777" w:rsidR="003B45E3" w:rsidRPr="00963CDD" w:rsidRDefault="003B45E3" w:rsidP="003B45E3">
      <w:pPr>
        <w:rPr>
          <w:rFonts w:ascii="Arial" w:hAnsi="Arial" w:cs="Arial"/>
        </w:rPr>
      </w:pPr>
    </w:p>
    <w:p w14:paraId="679CC1A7" w14:textId="77777777" w:rsidR="003B45E3" w:rsidRPr="00963CDD" w:rsidRDefault="003B45E3" w:rsidP="003B45E3">
      <w:pPr>
        <w:rPr>
          <w:rFonts w:ascii="Arial" w:hAnsi="Arial" w:cs="Arial"/>
        </w:rPr>
      </w:pPr>
    </w:p>
    <w:p w14:paraId="03BE1DA8" w14:textId="77777777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2F845E6B" w14:textId="31604F12" w:rsidR="003B45E3" w:rsidRDefault="003B45E3" w:rsidP="003B45E3">
      <w:pPr>
        <w:rPr>
          <w:rFonts w:ascii="Arial" w:hAnsi="Arial" w:cs="Arial"/>
          <w:sz w:val="26"/>
          <w:szCs w:val="26"/>
        </w:rPr>
      </w:pPr>
    </w:p>
    <w:p w14:paraId="370989AE" w14:textId="28638893" w:rsidR="003B45E3" w:rsidRDefault="003B45E3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0D7B2F18" w14:textId="39C0FD1C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3BBAE700" w14:textId="0C3CBDF3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114FC9AE" w14:textId="3CF8C6BE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ED3925" w14:textId="5DB61D4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E8E08A8" w14:textId="19EEE309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C88871D" w14:textId="77777777" w:rsidR="00F06D06" w:rsidRDefault="00F06D06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75F778B6" w14:textId="77777777" w:rsidR="00617320" w:rsidRDefault="00617320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</w:p>
    <w:p w14:paraId="2D1CE631" w14:textId="06744F0E" w:rsidR="004F18C0" w:rsidRPr="00963CDD" w:rsidRDefault="00F2341C" w:rsidP="009F594E">
      <w:pPr>
        <w:tabs>
          <w:tab w:val="right" w:pos="8496"/>
        </w:tabs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 xml:space="preserve">EDUCATIONAL BACKGROUND </w:t>
      </w:r>
      <w:r w:rsidR="009F594E" w:rsidRPr="00963CDD">
        <w:rPr>
          <w:rFonts w:ascii="Arial" w:hAnsi="Arial" w:cs="Arial"/>
          <w:sz w:val="26"/>
          <w:szCs w:val="26"/>
        </w:rPr>
        <w:tab/>
      </w:r>
    </w:p>
    <w:tbl>
      <w:tblPr>
        <w:tblStyle w:val="ResumeTable"/>
        <w:tblpPr w:leftFromText="180" w:rightFromText="180" w:vertAnchor="text" w:horzAnchor="margin" w:tblpY="-66"/>
        <w:tblW w:w="4953" w:type="pct"/>
        <w:tblLook w:val="04A0" w:firstRow="1" w:lastRow="0" w:firstColumn="1" w:lastColumn="0" w:noHBand="0" w:noVBand="1"/>
        <w:tblDescription w:val="Summary"/>
      </w:tblPr>
      <w:tblGrid>
        <w:gridCol w:w="744"/>
        <w:gridCol w:w="8243"/>
      </w:tblGrid>
      <w:tr w:rsidR="006D26F0" w:rsidRPr="00963CDD" w14:paraId="405C898E" w14:textId="77777777" w:rsidTr="000A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4"/>
        </w:trPr>
        <w:tc>
          <w:tcPr>
            <w:tcW w:w="414" w:type="pct"/>
          </w:tcPr>
          <w:p w14:paraId="48B7B2AD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  <w:tc>
          <w:tcPr>
            <w:tcW w:w="4586" w:type="pct"/>
          </w:tcPr>
          <w:p w14:paraId="4A4E7E9F" w14:textId="77777777" w:rsidR="006D26F0" w:rsidRPr="00963CDD" w:rsidRDefault="006D26F0" w:rsidP="006D26F0">
            <w:pPr>
              <w:rPr>
                <w:rFonts w:ascii="Arial" w:hAnsi="Arial" w:cs="Arial"/>
              </w:rPr>
            </w:pPr>
          </w:p>
        </w:tc>
      </w:tr>
    </w:tbl>
    <w:p w14:paraId="3915E6BA" w14:textId="49007AEA" w:rsidR="000A7687" w:rsidRPr="00963CDD" w:rsidRDefault="00F06D06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C658DD5" wp14:editId="640B1A1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6578929" cy="12573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929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46B6" w14:textId="6FC1DFF1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UNIVERSITY OF WOLLONGONG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="00963CDD"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 xml:space="preserve">        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01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/2017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–</w:t>
                            </w:r>
                            <w:r w:rsidR="00273271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2019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Bachelor Degree 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 Software Engineer</w:t>
                            </w:r>
                            <w:r w:rsidR="009258D2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ing</w:t>
                            </w:r>
                            <w:r w:rsidR="0005202A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(HON)s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</w:p>
                          <w:p w14:paraId="666572AE" w14:textId="77777777" w:rsidR="00CC08EA" w:rsidRPr="00F06D06" w:rsidRDefault="00CC08EA" w:rsidP="000A7687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</w:pPr>
                          </w:p>
                          <w:p w14:paraId="5CED70C0" w14:textId="0F1228F1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</w:pP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>INTI INTERNATIONAL COLLEGE SUBANG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sz w:val="20"/>
                                <w:lang w:val="en-MY"/>
                              </w:rPr>
                              <w:tab/>
                              <w:t xml:space="preserve">       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  0</w:t>
                            </w:r>
                            <w:r w:rsidR="00051F24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</w:t>
                            </w:r>
                            <w:r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 xml:space="preserve">/2014 – </w:t>
                            </w:r>
                            <w:r w:rsidR="00DB417F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12/</w:t>
                            </w:r>
                            <w:r w:rsidR="00C844FB" w:rsidRPr="00F06D06">
                              <w:rPr>
                                <w:rFonts w:ascii="Segoe UI" w:hAnsi="Segoe UI" w:cs="Segoe UI"/>
                                <w:b/>
                                <w:bCs/>
                                <w:sz w:val="20"/>
                                <w:lang w:val="en-MY"/>
                              </w:rPr>
                              <w:t>2016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  <w:t xml:space="preserve">Diploma </w:t>
                            </w:r>
                            <w:proofErr w:type="gramStart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>In</w:t>
                            </w:r>
                            <w:proofErr w:type="gramEnd"/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t xml:space="preserve"> Information And Communication Technology </w:t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  <w:r w:rsidRPr="00F06D06">
                              <w:rPr>
                                <w:rFonts w:ascii="Segoe UI" w:hAnsi="Segoe UI" w:cs="Segoe UI"/>
                                <w:sz w:val="20"/>
                                <w:lang w:val="en-MY"/>
                              </w:rPr>
                              <w:br/>
                            </w:r>
                          </w:p>
                          <w:p w14:paraId="1C0B530A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  <w:p w14:paraId="797D5F93" w14:textId="77777777" w:rsidR="000A7687" w:rsidRPr="00F06D06" w:rsidRDefault="000A7687" w:rsidP="000A7687">
                            <w:pPr>
                              <w:rPr>
                                <w:rFonts w:ascii="Segoe UI" w:hAnsi="Segoe UI" w:cs="Segoe UI"/>
                                <w:sz w:val="18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8DD5" id="_x0000_s1028" type="#_x0000_t202" style="position:absolute;margin-left:0;margin-top:6.15pt;width:518.05pt;height:99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" filled="f" stroked="f">
                <v:textbox>
                  <w:txbxContent>
                    <w:p w14:paraId="37C046B6" w14:textId="6FC1DFF1" w:rsidR="00CC08EA" w:rsidRPr="00F06D06" w:rsidRDefault="00CC08EA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UNIVERSITY OF WOLLONGONG 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="00963CDD"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 xml:space="preserve">         </w:t>
                      </w:r>
                      <w:r w:rsidR="0005202A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01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/2017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–</w:t>
                      </w:r>
                      <w:r w:rsidR="00273271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2019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Bachelor Degree 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 Software Engineer</w:t>
                      </w:r>
                      <w:r w:rsidR="009258D2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ing</w:t>
                      </w:r>
                      <w:r w:rsidR="0005202A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(HON)s</w:t>
                      </w:r>
                      <w:r w:rsidR="00C844FB"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</w:p>
                    <w:p w14:paraId="666572AE" w14:textId="77777777" w:rsidR="00CC08EA" w:rsidRPr="00F06D06" w:rsidRDefault="00CC08EA" w:rsidP="000A7687">
                      <w:pPr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</w:pPr>
                    </w:p>
                    <w:p w14:paraId="5CED70C0" w14:textId="0F1228F1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20"/>
                          <w:lang w:val="en-MY"/>
                        </w:rPr>
                      </w:pP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>INTI INTERNATIONAL COLLEGE SUBANG</w:t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</w:r>
                      <w:r w:rsidRPr="00F06D06">
                        <w:rPr>
                          <w:rFonts w:ascii="Segoe UI" w:hAnsi="Segoe UI" w:cs="Segoe UI"/>
                          <w:b/>
                          <w:sz w:val="20"/>
                          <w:lang w:val="en-MY"/>
                        </w:rPr>
                        <w:tab/>
                        <w:t xml:space="preserve">       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  0</w:t>
                      </w:r>
                      <w:r w:rsidR="00051F24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</w:t>
                      </w:r>
                      <w:r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 xml:space="preserve">/2014 – </w:t>
                      </w:r>
                      <w:r w:rsidR="00DB417F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12/</w:t>
                      </w:r>
                      <w:r w:rsidR="00C844FB" w:rsidRPr="00F06D06">
                        <w:rPr>
                          <w:rFonts w:ascii="Segoe UI" w:hAnsi="Segoe UI" w:cs="Segoe UI"/>
                          <w:b/>
                          <w:bCs/>
                          <w:sz w:val="20"/>
                          <w:lang w:val="en-MY"/>
                        </w:rPr>
                        <w:t>2016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  <w:t xml:space="preserve">Diploma </w:t>
                      </w:r>
                      <w:proofErr w:type="gramStart"/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>In</w:t>
                      </w:r>
                      <w:proofErr w:type="gramEnd"/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t xml:space="preserve"> Information And Communication Technology </w:t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  <w:r w:rsidRPr="00F06D06">
                        <w:rPr>
                          <w:rFonts w:ascii="Segoe UI" w:hAnsi="Segoe UI" w:cs="Segoe UI"/>
                          <w:sz w:val="20"/>
                          <w:lang w:val="en-MY"/>
                        </w:rPr>
                        <w:br/>
                      </w:r>
                    </w:p>
                    <w:p w14:paraId="1C0B530A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  <w:p w14:paraId="797D5F93" w14:textId="77777777" w:rsidR="000A7687" w:rsidRPr="00F06D06" w:rsidRDefault="000A7687" w:rsidP="000A7687">
                      <w:pPr>
                        <w:rPr>
                          <w:rFonts w:ascii="Segoe UI" w:hAnsi="Segoe UI" w:cs="Segoe UI"/>
                          <w:sz w:val="18"/>
                          <w:szCs w:val="24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A8248B" w14:textId="2FE66620" w:rsidR="00CC08EA" w:rsidRPr="00963CDD" w:rsidRDefault="00CC08EA" w:rsidP="00E95461">
      <w:pPr>
        <w:pStyle w:val="SectionHeading"/>
        <w:tabs>
          <w:tab w:val="left" w:pos="7100"/>
        </w:tabs>
        <w:rPr>
          <w:rFonts w:ascii="Arial" w:hAnsi="Arial" w:cs="Arial"/>
        </w:rPr>
      </w:pPr>
    </w:p>
    <w:p w14:paraId="618EA629" w14:textId="445D72B5" w:rsidR="00A47F43" w:rsidRPr="00963CDD" w:rsidRDefault="007F4D0E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t>C</w:t>
      </w:r>
      <w:r w:rsidR="009C7CFB" w:rsidRPr="00963CDD">
        <w:rPr>
          <w:rFonts w:ascii="Arial" w:hAnsi="Arial" w:cs="Arial"/>
        </w:rPr>
        <w:t xml:space="preserve">O-CURRICULAR ACTIVITIES </w:t>
      </w:r>
    </w:p>
    <w:tbl>
      <w:tblPr>
        <w:tblStyle w:val="ResumeTable"/>
        <w:tblpPr w:leftFromText="180" w:rightFromText="180" w:vertAnchor="text" w:tblpY="1"/>
        <w:tblOverlap w:val="never"/>
        <w:tblW w:w="4421" w:type="pct"/>
        <w:tblLook w:val="04A0" w:firstRow="1" w:lastRow="0" w:firstColumn="1" w:lastColumn="0" w:noHBand="0" w:noVBand="1"/>
        <w:tblDescription w:val="Skills"/>
      </w:tblPr>
      <w:tblGrid>
        <w:gridCol w:w="1463"/>
        <w:gridCol w:w="5093"/>
        <w:gridCol w:w="1465"/>
      </w:tblGrid>
      <w:tr w:rsidR="00A47F43" w:rsidRPr="00963CDD" w14:paraId="22966B0B" w14:textId="77777777" w:rsidTr="0006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"/>
        </w:trPr>
        <w:tc>
          <w:tcPr>
            <w:tcW w:w="912" w:type="pct"/>
          </w:tcPr>
          <w:p w14:paraId="38895F8B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  <w:tc>
          <w:tcPr>
            <w:tcW w:w="4088" w:type="pct"/>
            <w:gridSpan w:val="2"/>
          </w:tcPr>
          <w:p w14:paraId="09231983" w14:textId="77777777" w:rsidR="00A47F43" w:rsidRPr="00963CDD" w:rsidRDefault="00A47F43" w:rsidP="0006038B">
            <w:pPr>
              <w:rPr>
                <w:rFonts w:ascii="Arial" w:hAnsi="Arial" w:cs="Arial"/>
              </w:rPr>
            </w:pPr>
          </w:p>
        </w:tc>
      </w:tr>
      <w:tr w:rsidR="009C7CFB" w:rsidRPr="00963CDD" w14:paraId="1B7EC1CD" w14:textId="77777777" w:rsidTr="0006038B">
        <w:trPr>
          <w:gridAfter w:val="1"/>
          <w:wAfter w:w="913" w:type="pct"/>
          <w:trHeight w:val="270"/>
        </w:trPr>
        <w:tc>
          <w:tcPr>
            <w:tcW w:w="4087" w:type="pct"/>
            <w:gridSpan w:val="2"/>
          </w:tcPr>
          <w:p w14:paraId="7F953E2A" w14:textId="77777777" w:rsidR="009C7CFB" w:rsidRPr="00963CDD" w:rsidRDefault="007F4D0E" w:rsidP="0006038B">
            <w:pPr>
              <w:pStyle w:val="Subsection"/>
              <w:ind w:left="720" w:right="-1657"/>
              <w:rPr>
                <w:rFonts w:ascii="Arial" w:hAnsi="Arial" w:cs="Arial"/>
                <w:b/>
                <w:sz w:val="18"/>
                <w:szCs w:val="18"/>
              </w:rPr>
            </w:pPr>
            <w:r w:rsidRPr="00963C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9C7CFB" w:rsidRPr="00963CDD" w14:paraId="1A9E6D1E" w14:textId="77777777" w:rsidTr="0006038B">
        <w:trPr>
          <w:gridAfter w:val="1"/>
          <w:wAfter w:w="913" w:type="pct"/>
          <w:trHeight w:val="808"/>
        </w:trPr>
        <w:tc>
          <w:tcPr>
            <w:tcW w:w="4087" w:type="pct"/>
            <w:gridSpan w:val="2"/>
          </w:tcPr>
          <w:p w14:paraId="68DDA8B7" w14:textId="6DECBD27" w:rsidR="009C7CFB" w:rsidRPr="00963CDD" w:rsidRDefault="007F4D0E" w:rsidP="0006038B">
            <w:pPr>
              <w:pStyle w:val="ListBullet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15D34E62" wp14:editId="0AD826EF">
                      <wp:simplePos x="0" y="0"/>
                      <wp:positionH relativeFrom="column">
                        <wp:posOffset>3563</wp:posOffset>
                      </wp:positionH>
                      <wp:positionV relativeFrom="paragraph">
                        <wp:posOffset>-302557</wp:posOffset>
                      </wp:positionV>
                      <wp:extent cx="6412675" cy="4488873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2675" cy="44888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F2AF3" w14:textId="39AA6506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INTI International College, Subang [STACT Club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 Student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Action Club)]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  (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08-2014-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42BFD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08-2015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29DF9CD2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Publicity</w:t>
                                  </w:r>
                                </w:p>
                                <w:p w14:paraId="028FF78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Organizing events for students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( </w:t>
                                  </w:r>
                                  <w:proofErr w:type="spell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eg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proofErr w:type="spell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Members Gathering, Charity Drive, etc.) </w:t>
                                  </w:r>
                                </w:p>
                                <w:p w14:paraId="6818150A" w14:textId="77777777" w:rsidR="007F4D0E" w:rsidRPr="00963CDD" w:rsidRDefault="007F4D0E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6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publicity of the club on the social web</w:t>
                                  </w:r>
                                </w:p>
                                <w:p w14:paraId="7EEC0B68" w14:textId="77777777" w:rsidR="0006038B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Taylor</w:t>
                                  </w:r>
                                  <w:r w:rsidR="00BD0BCA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’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College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Subang 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Jaya [MADU]</w:t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  <w:t xml:space="preserve">         </w:t>
                                  </w:r>
                                  <w:proofErr w:type="gramStart"/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 w:rsidR="0006038B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02/2013 – 10/2013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407E7F68" w14:textId="77777777" w:rsidR="0006038B" w:rsidRPr="00963CDD" w:rsidRDefault="0006038B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Head Representative</w:t>
                                  </w:r>
                                </w:p>
                                <w:p w14:paraId="21A6AD93" w14:textId="4D9702E6" w:rsidR="00963CDD" w:rsidRDefault="00C64631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11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Leading a group of 13 to </w:t>
                                  </w: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low income</w:t>
                                  </w:r>
                                  <w:proofErr w:type="gramEnd"/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families</w:t>
                                  </w:r>
                                  <w:r w:rsidR="002308D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’</w:t>
                                  </w:r>
                                  <w:r w:rsidR="00A06489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apartments,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providing students from age from 4 – 16 </w:t>
                                  </w:r>
                                </w:p>
                                <w:p w14:paraId="4FEA7E8A" w14:textId="5C220F02" w:rsidR="0006038B" w:rsidRPr="00963CDD" w:rsidRDefault="00C64631" w:rsidP="006E2360">
                                  <w:pPr>
                                    <w:pStyle w:val="Subsection"/>
                                    <w:ind w:left="72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free tutor</w:t>
                                  </w:r>
                                </w:p>
                                <w:p w14:paraId="72055217" w14:textId="77777777" w:rsidR="00B31152" w:rsidRPr="00963CDD" w:rsidRDefault="00B31152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512B3404" w14:textId="76B68E45" w:rsidR="000A7687" w:rsidRPr="00963CDD" w:rsidRDefault="00EB723C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t xml:space="preserve">FERENCE m-player person, , oint, Visio, age from 4 - 16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vanish/>
                                      <w:sz w:val="20"/>
                                    </w:rPr>
                                    <w:pgNum/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Sekolah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Menengah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Kebangsaan</w:t>
                                  </w:r>
                                  <w:proofErr w:type="spellEnd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Bukit </w:t>
                                  </w:r>
                                  <w:proofErr w:type="spellStart"/>
                                  <w:r w:rsidR="007F4D0E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Bandaraya</w:t>
                                  </w:r>
                                  <w:proofErr w:type="spellEnd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(Mathematics </w:t>
                                  </w:r>
                                  <w:proofErr w:type="gramStart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Club)   </w:t>
                                  </w:r>
                                  <w:proofErr w:type="gramEnd"/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(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01/2011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– 12 /2012</w:t>
                                  </w:r>
                                  <w:r w:rsidR="00137B89"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1775A71" w14:textId="547CE181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Vice President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01/2012 – 12/2012</w:t>
                                  </w:r>
                                </w:p>
                                <w:p w14:paraId="5AD5647C" w14:textId="77777777" w:rsidR="000A7687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 event during Mathematic Week</w:t>
                                  </w:r>
                                </w:p>
                                <w:p w14:paraId="477CD52B" w14:textId="77777777" w:rsidR="000A7687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Hosting</w:t>
                                  </w:r>
                                  <w:r w:rsidR="000A7687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meeting during members meeting</w:t>
                                  </w: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weekly </w:t>
                                  </w:r>
                                </w:p>
                                <w:p w14:paraId="1B0ABC0C" w14:textId="77777777" w:rsidR="000A7687" w:rsidRPr="00963CDD" w:rsidRDefault="000A7687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05DCE1A5" w14:textId="389A69E5" w:rsidR="003A520F" w:rsidRPr="00963CDD" w:rsidRDefault="000A7687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proofErr w:type="gramStart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Position :</w:t>
                                  </w:r>
                                  <w:proofErr w:type="gramEnd"/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Secretary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ab/>
                                  </w:r>
                                  <w:r w:rsid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  <w:r w:rsidR="00720F9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</w:t>
                                  </w:r>
                                  <w:r w:rsidR="003A520F"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      01/2011 – 12/2011</w:t>
                                  </w:r>
                                </w:p>
                                <w:p w14:paraId="05C91CC9" w14:textId="77777777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Handling minutes for the meeting</w:t>
                                  </w:r>
                                </w:p>
                                <w:p w14:paraId="0F61F415" w14:textId="79022C00" w:rsidR="003A520F" w:rsidRPr="00963CDD" w:rsidRDefault="003A520F" w:rsidP="006E2360">
                                  <w:pPr>
                                    <w:pStyle w:val="Subsection"/>
                                    <w:numPr>
                                      <w:ilvl w:val="0"/>
                                      <w:numId w:val="8"/>
                                    </w:numPr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In-charge of handling attendance for members meeting</w:t>
                                  </w:r>
                                </w:p>
                                <w:p w14:paraId="3BDD91C9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3E2EA2C9" w14:textId="77777777" w:rsidR="003A520F" w:rsidRPr="00963CDD" w:rsidRDefault="003A520F" w:rsidP="006E2360">
                                  <w:pPr>
                                    <w:pStyle w:val="Subsection"/>
                                    <w:ind w:left="360"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1E27DFE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14:paraId="7AC53D16" w14:textId="77777777" w:rsidR="003A520F" w:rsidRPr="00963CDD" w:rsidRDefault="003A520F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7BC58095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2E2BD40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2F833A76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8667E28" w14:textId="77777777" w:rsidR="007F4D0E" w:rsidRPr="00963CDD" w:rsidRDefault="007F4D0E" w:rsidP="006E2360">
                                  <w:pPr>
                                    <w:pStyle w:val="Subsection"/>
                                    <w:ind w:right="-1657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F02B4B2" w14:textId="77777777" w:rsidR="007F4D0E" w:rsidRPr="00963CDD" w:rsidRDefault="007F4D0E" w:rsidP="006E236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963CDD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34E62" id="_x0000_s1029" type="#_x0000_t202" style="position:absolute;left:0;text-align:left;margin-left:.3pt;margin-top:-23.8pt;width:504.95pt;height:353.4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" filled="f" stroked="f">
                      <v:textbox>
                        <w:txbxContent>
                          <w:p w14:paraId="7DBF2AF3" w14:textId="39AA6506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INTI International College, Subang [STACT Club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 Student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Action Club)]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 (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08-2014-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42BFD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08-2015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29DF9CD2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Publicity</w:t>
                            </w:r>
                          </w:p>
                          <w:p w14:paraId="028FF78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Organizing events for students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eg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proofErr w:type="spell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Members Gathering, Charity Drive, etc.) </w:t>
                            </w:r>
                          </w:p>
                          <w:p w14:paraId="6818150A" w14:textId="77777777" w:rsidR="007F4D0E" w:rsidRPr="00963CDD" w:rsidRDefault="007F4D0E" w:rsidP="006E2360">
                            <w:pPr>
                              <w:pStyle w:val="Subsection"/>
                              <w:numPr>
                                <w:ilvl w:val="0"/>
                                <w:numId w:val="6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publicity of the club on the social web</w:t>
                            </w:r>
                          </w:p>
                          <w:p w14:paraId="7EEC0B68" w14:textId="77777777" w:rsidR="0006038B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Taylor</w:t>
                            </w:r>
                            <w:r w:rsidR="00BD0BCA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’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College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,</w:t>
                            </w: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Subang 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Jaya [MADU]</w:t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gramEnd"/>
                            <w:r w:rsidR="0006038B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02/2013 – 10/2013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407E7F68" w14:textId="77777777" w:rsidR="0006038B" w:rsidRPr="00963CDD" w:rsidRDefault="0006038B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Head Representative</w:t>
                            </w:r>
                          </w:p>
                          <w:p w14:paraId="21A6AD93" w14:textId="4D9702E6" w:rsidR="00963CDD" w:rsidRDefault="00C64631" w:rsidP="006E2360">
                            <w:pPr>
                              <w:pStyle w:val="Subsection"/>
                              <w:numPr>
                                <w:ilvl w:val="0"/>
                                <w:numId w:val="11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Leading a group of 13 to </w:t>
                            </w: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low income</w:t>
                            </w:r>
                            <w:proofErr w:type="gramEnd"/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families</w:t>
                            </w:r>
                            <w:r w:rsidR="002308D2">
                              <w:rPr>
                                <w:rFonts w:ascii="Arial" w:hAnsi="Arial" w:cs="Arial"/>
                                <w:sz w:val="20"/>
                              </w:rPr>
                              <w:t>’</w:t>
                            </w:r>
                            <w:r w:rsidR="00A06489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apartments,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providing students from age from 4 – 16 </w:t>
                            </w:r>
                          </w:p>
                          <w:p w14:paraId="4FEA7E8A" w14:textId="5C220F02" w:rsidR="0006038B" w:rsidRPr="00963CDD" w:rsidRDefault="00C64631" w:rsidP="006E2360">
                            <w:pPr>
                              <w:pStyle w:val="Subsection"/>
                              <w:ind w:left="72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free tutor</w:t>
                            </w:r>
                          </w:p>
                          <w:p w14:paraId="72055217" w14:textId="77777777" w:rsidR="00B31152" w:rsidRPr="00963CDD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512B3404" w14:textId="76B68E45" w:rsidR="000A7687" w:rsidRPr="00963CDD" w:rsidRDefault="00EB723C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t xml:space="preserve">FERENCE m-player person, , oint, Visio, age from 4 - 16 </w:t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r w:rsidRPr="00963CDD">
                              <w:rPr>
                                <w:rFonts w:ascii="Arial" w:hAnsi="Arial" w:cs="Arial"/>
                                <w:vanish/>
                                <w:sz w:val="20"/>
                              </w:rPr>
                              <w:pgNum/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Menengah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Kebangsaan</w:t>
                            </w:r>
                            <w:proofErr w:type="spellEnd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Bukit </w:t>
                            </w:r>
                            <w:proofErr w:type="spellStart"/>
                            <w:r w:rsidR="007F4D0E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Bandaraya</w:t>
                            </w:r>
                            <w:proofErr w:type="spellEnd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(Mathematics </w:t>
                            </w:r>
                            <w:proofErr w:type="gramStart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Club)   </w:t>
                            </w:r>
                            <w:proofErr w:type="gramEnd"/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r w:rsidR="003A520F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01/2011</w:t>
                            </w:r>
                            <w:r w:rsidR="000A7687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– 12 /2012</w:t>
                            </w:r>
                            <w:r w:rsidR="00137B89"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01775A71" w14:textId="547CE181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Vice President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01/2012 – 12/2012</w:t>
                            </w:r>
                          </w:p>
                          <w:p w14:paraId="5AD5647C" w14:textId="77777777" w:rsidR="000A7687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 event during Mathematic Week</w:t>
                            </w:r>
                          </w:p>
                          <w:p w14:paraId="477CD52B" w14:textId="77777777" w:rsidR="000A7687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Hosting</w:t>
                            </w:r>
                            <w:r w:rsidR="000A7687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meeting during members meeting</w:t>
                            </w: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weekly </w:t>
                            </w:r>
                          </w:p>
                          <w:p w14:paraId="1B0ABC0C" w14:textId="77777777" w:rsidR="000A7687" w:rsidRPr="00963CDD" w:rsidRDefault="000A7687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05DCE1A5" w14:textId="389A69E5" w:rsidR="003A520F" w:rsidRPr="00963CDD" w:rsidRDefault="000A7687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>Secretary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 w:rsid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  <w:r w:rsid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 w:rsidR="003A520F"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      01/2011 – 12/2011</w:t>
                            </w:r>
                          </w:p>
                          <w:p w14:paraId="05C91CC9" w14:textId="77777777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Handling minutes for the meeting</w:t>
                            </w:r>
                          </w:p>
                          <w:p w14:paraId="0F61F415" w14:textId="79022C00" w:rsidR="003A520F" w:rsidRPr="00963CDD" w:rsidRDefault="003A520F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>In-charge of handling attendance for members meeting</w:t>
                            </w:r>
                          </w:p>
                          <w:p w14:paraId="3BDD91C9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3E2EA2C9" w14:textId="77777777" w:rsidR="003A520F" w:rsidRPr="00963CDD" w:rsidRDefault="003A520F" w:rsidP="006E2360">
                            <w:pPr>
                              <w:pStyle w:val="Subsection"/>
                              <w:ind w:left="360"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1E27DFE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14:paraId="7AC53D16" w14:textId="77777777" w:rsidR="003A520F" w:rsidRPr="00963CDD" w:rsidRDefault="003A520F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sz w:val="20"/>
                              </w:rPr>
                              <w:t xml:space="preserve">    </w:t>
                            </w:r>
                          </w:p>
                          <w:p w14:paraId="7BC58095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2E2BD40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F833A76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58667E28" w14:textId="77777777" w:rsidR="007F4D0E" w:rsidRPr="00963CDD" w:rsidRDefault="007F4D0E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6F02B4B2" w14:textId="77777777" w:rsidR="007F4D0E" w:rsidRPr="00963CDD" w:rsidRDefault="007F4D0E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63CDD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0F9A">
              <w:rPr>
                <w:rFonts w:ascii="Arial" w:hAnsi="Arial" w:cs="Arial"/>
              </w:rPr>
              <w:t xml:space="preserve">  </w:t>
            </w:r>
          </w:p>
        </w:tc>
      </w:tr>
      <w:tr w:rsidR="007F4D0E" w:rsidRPr="00963CDD" w14:paraId="548F024D" w14:textId="77777777" w:rsidTr="0006038B">
        <w:trPr>
          <w:gridAfter w:val="1"/>
          <w:wAfter w:w="913" w:type="pct"/>
          <w:trHeight w:val="372"/>
        </w:trPr>
        <w:tc>
          <w:tcPr>
            <w:tcW w:w="4087" w:type="pct"/>
            <w:gridSpan w:val="2"/>
          </w:tcPr>
          <w:p w14:paraId="4ACCDC4F" w14:textId="77777777" w:rsidR="007F4D0E" w:rsidRPr="00963CDD" w:rsidRDefault="00137B89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  <w:r w:rsidRPr="00963CDD">
              <w:rPr>
                <w:rFonts w:ascii="Arial" w:hAnsi="Arial" w:cs="Arial"/>
              </w:rPr>
              <w:t xml:space="preserve"> </w:t>
            </w:r>
          </w:p>
          <w:p w14:paraId="302C9652" w14:textId="78F22006" w:rsidR="00B31152" w:rsidRPr="00963CDD" w:rsidRDefault="00F30599" w:rsidP="00F30599">
            <w:pPr>
              <w:pStyle w:val="ListBullet"/>
              <w:numPr>
                <w:ilvl w:val="0"/>
                <w:numId w:val="0"/>
              </w:numPr>
              <w:tabs>
                <w:tab w:val="left" w:pos="3560"/>
              </w:tabs>
              <w:ind w:left="101" w:hanging="1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  <w:p w14:paraId="398F968A" w14:textId="09BDC34F" w:rsidR="00B31152" w:rsidRPr="00963CDD" w:rsidRDefault="00B31152" w:rsidP="0006038B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Arial" w:hAnsi="Arial" w:cs="Arial"/>
              </w:rPr>
            </w:pPr>
          </w:p>
        </w:tc>
      </w:tr>
    </w:tbl>
    <w:p w14:paraId="0D581978" w14:textId="652829F8" w:rsidR="007F4D0E" w:rsidRPr="00963CDD" w:rsidRDefault="0006038B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</w:rPr>
        <w:br w:type="textWrapping" w:clear="all"/>
      </w:r>
    </w:p>
    <w:p w14:paraId="07D5CDBD" w14:textId="63257AFC" w:rsidR="007F4D0E" w:rsidRPr="00963CDD" w:rsidRDefault="008B57B7" w:rsidP="008B57B7">
      <w:pPr>
        <w:pStyle w:val="SectionHeading"/>
        <w:tabs>
          <w:tab w:val="left" w:pos="6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428787" w14:textId="77777777" w:rsidR="007F4D0E" w:rsidRPr="00963CDD" w:rsidRDefault="007F4D0E">
      <w:pPr>
        <w:pStyle w:val="SectionHeading"/>
        <w:rPr>
          <w:rFonts w:ascii="Arial" w:hAnsi="Arial" w:cs="Arial"/>
        </w:rPr>
      </w:pPr>
    </w:p>
    <w:p w14:paraId="035624E8" w14:textId="758B80C8" w:rsidR="003A520F" w:rsidRPr="00963CDD" w:rsidRDefault="003A520F">
      <w:pPr>
        <w:pStyle w:val="SectionHeading"/>
        <w:rPr>
          <w:rFonts w:ascii="Arial" w:hAnsi="Arial" w:cs="Arial"/>
        </w:rPr>
      </w:pPr>
    </w:p>
    <w:p w14:paraId="1AD28A1C" w14:textId="2340E2ED" w:rsidR="00B31152" w:rsidRPr="00963CDD" w:rsidRDefault="00B31152">
      <w:pPr>
        <w:pStyle w:val="SectionHeading"/>
        <w:rPr>
          <w:rFonts w:ascii="Arial" w:hAnsi="Arial" w:cs="Arial"/>
        </w:rPr>
      </w:pPr>
    </w:p>
    <w:p w14:paraId="1A0925FF" w14:textId="1DA7C3DB" w:rsidR="00B31152" w:rsidRPr="00963CDD" w:rsidRDefault="00B67393">
      <w:pPr>
        <w:pStyle w:val="SectionHeading"/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9775E6" wp14:editId="6CEFBD4E">
                <wp:simplePos x="0" y="0"/>
                <wp:positionH relativeFrom="margin">
                  <wp:posOffset>0</wp:posOffset>
                </wp:positionH>
                <wp:positionV relativeFrom="paragraph">
                  <wp:posOffset>29225</wp:posOffset>
                </wp:positionV>
                <wp:extent cx="6174740" cy="16313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63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74BE1" w14:textId="048C4800" w:rsidR="00B31152" w:rsidRPr="00720F9A" w:rsidRDefault="00B31152" w:rsidP="006E2360">
                            <w:pPr>
                              <w:pStyle w:val="Subsection"/>
                              <w:ind w:right="-1657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Sekolah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Menengah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Kebangsaan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Bukit </w:t>
                            </w:r>
                            <w:proofErr w:type="spellStart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Bandaraya</w:t>
                            </w:r>
                            <w:proofErr w:type="spell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 xml:space="preserve">     </w:t>
                            </w:r>
                            <w:r w:rsidR="006E2360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</w:t>
                            </w:r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    </w:t>
                            </w:r>
                            <w:proofErr w:type="gramStart"/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(</w:t>
                            </w:r>
                            <w:proofErr w:type="gramEnd"/>
                            <w:r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01/2010 – 12/2010</w:t>
                            </w:r>
                            <w:r w:rsidR="00137B89" w:rsidRPr="00720F9A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6016E7E1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Position :</w:t>
                            </w:r>
                            <w:proofErr w:type="gramEnd"/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 xml:space="preserve"> Class Representative</w:t>
                            </w:r>
                          </w:p>
                          <w:p w14:paraId="69CA8737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In-charge of handling discipline in classrooms</w:t>
                            </w:r>
                          </w:p>
                          <w:p w14:paraId="19B23913" w14:textId="77777777" w:rsidR="00B31152" w:rsidRPr="00720F9A" w:rsidRDefault="00B31152" w:rsidP="006E2360">
                            <w:pPr>
                              <w:pStyle w:val="Subsection"/>
                              <w:numPr>
                                <w:ilvl w:val="0"/>
                                <w:numId w:val="8"/>
                              </w:numPr>
                              <w:ind w:right="-1657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20F9A">
                              <w:rPr>
                                <w:rFonts w:ascii="Arial" w:hAnsi="Arial" w:cs="Arial"/>
                                <w:sz w:val="20"/>
                              </w:rPr>
                              <w:t>Voicing out for the class regarding issues</w:t>
                            </w:r>
                          </w:p>
                          <w:p w14:paraId="65445D8D" w14:textId="77777777" w:rsidR="00B31152" w:rsidRDefault="00B31152" w:rsidP="006E236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75E6" id="_x0000_s1030" type="#_x0000_t202" style="position:absolute;margin-left:0;margin-top:2.3pt;width:486.2pt;height:128.4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" filled="f" stroked="f">
                <v:textbox>
                  <w:txbxContent>
                    <w:p w14:paraId="4FA74BE1" w14:textId="048C4800" w:rsidR="00B31152" w:rsidRPr="00720F9A" w:rsidRDefault="00B31152" w:rsidP="006E2360">
                      <w:pPr>
                        <w:pStyle w:val="Subsection"/>
                        <w:ind w:right="-1657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Sekolah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Menengah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Kebangsaan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Bukit </w:t>
                      </w:r>
                      <w:proofErr w:type="spellStart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Bandaraya</w:t>
                      </w:r>
                      <w:proofErr w:type="spell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ab/>
                        <w:t xml:space="preserve">     </w:t>
                      </w:r>
                      <w:r w:rsidR="006E2360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</w:t>
                      </w:r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    </w:t>
                      </w:r>
                      <w:proofErr w:type="gramStart"/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(</w:t>
                      </w:r>
                      <w:proofErr w:type="gramEnd"/>
                      <w:r w:rsidRPr="00720F9A">
                        <w:rPr>
                          <w:rFonts w:ascii="Arial" w:hAnsi="Arial" w:cs="Arial"/>
                          <w:b/>
                          <w:sz w:val="20"/>
                        </w:rPr>
                        <w:t>01/2010 – 12/2010</w:t>
                      </w:r>
                      <w:r w:rsidR="00137B89" w:rsidRPr="00720F9A"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6016E7E1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720F9A">
                        <w:rPr>
                          <w:rFonts w:ascii="Arial" w:hAnsi="Arial" w:cs="Arial"/>
                          <w:sz w:val="20"/>
                        </w:rPr>
                        <w:t>Position :</w:t>
                      </w:r>
                      <w:proofErr w:type="gramEnd"/>
                      <w:r w:rsidRPr="00720F9A">
                        <w:rPr>
                          <w:rFonts w:ascii="Arial" w:hAnsi="Arial" w:cs="Arial"/>
                          <w:sz w:val="20"/>
                        </w:rPr>
                        <w:t xml:space="preserve"> Class Representative</w:t>
                      </w:r>
                    </w:p>
                    <w:p w14:paraId="69CA8737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In-charge of handling discipline in classrooms</w:t>
                      </w:r>
                    </w:p>
                    <w:p w14:paraId="19B23913" w14:textId="77777777" w:rsidR="00B31152" w:rsidRPr="00720F9A" w:rsidRDefault="00B31152" w:rsidP="006E2360">
                      <w:pPr>
                        <w:pStyle w:val="Subsection"/>
                        <w:numPr>
                          <w:ilvl w:val="0"/>
                          <w:numId w:val="8"/>
                        </w:numPr>
                        <w:ind w:right="-1657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720F9A">
                        <w:rPr>
                          <w:rFonts w:ascii="Arial" w:hAnsi="Arial" w:cs="Arial"/>
                          <w:sz w:val="20"/>
                        </w:rPr>
                        <w:t>Voicing out for the class regarding issues</w:t>
                      </w:r>
                    </w:p>
                    <w:p w14:paraId="65445D8D" w14:textId="77777777" w:rsidR="00B31152" w:rsidRDefault="00B31152" w:rsidP="006E2360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77056" w14:textId="4EBBF480" w:rsidR="003B45E3" w:rsidRDefault="003B45E3" w:rsidP="00282F2F">
      <w:pPr>
        <w:rPr>
          <w:rFonts w:ascii="Arial" w:hAnsi="Arial" w:cs="Arial"/>
          <w:sz w:val="26"/>
          <w:szCs w:val="26"/>
        </w:rPr>
      </w:pPr>
    </w:p>
    <w:p w14:paraId="5DE71FA5" w14:textId="7D6618AF" w:rsidR="00E90106" w:rsidRDefault="00E90106" w:rsidP="00282F2F">
      <w:pPr>
        <w:rPr>
          <w:rFonts w:ascii="Arial" w:hAnsi="Arial" w:cs="Arial"/>
          <w:sz w:val="26"/>
          <w:szCs w:val="26"/>
        </w:rPr>
      </w:pPr>
    </w:p>
    <w:p w14:paraId="50CDE03E" w14:textId="77777777" w:rsidR="006D2E73" w:rsidRDefault="006D2E73" w:rsidP="00282F2F">
      <w:pPr>
        <w:rPr>
          <w:rFonts w:ascii="Arial" w:hAnsi="Arial" w:cs="Arial"/>
          <w:sz w:val="26"/>
          <w:szCs w:val="26"/>
        </w:rPr>
      </w:pPr>
    </w:p>
    <w:p w14:paraId="3DBE2DF6" w14:textId="4AE17D79" w:rsidR="00137B89" w:rsidRPr="00963CDD" w:rsidRDefault="00137B89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sz w:val="26"/>
          <w:szCs w:val="26"/>
        </w:rPr>
        <w:t>SELF-DESCRIPTION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483"/>
        <w:gridCol w:w="2148"/>
        <w:gridCol w:w="2148"/>
        <w:gridCol w:w="2148"/>
        <w:gridCol w:w="2145"/>
      </w:tblGrid>
      <w:tr w:rsidR="00E90106" w:rsidRPr="00963CDD" w14:paraId="0C3B09B0" w14:textId="77777777" w:rsidTr="00E90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266" w:type="pct"/>
          </w:tcPr>
          <w:p w14:paraId="43F60C29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6BE2A5CD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4FF06C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13D59E9" w14:textId="2FB1D9D8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39AF1164" w14:textId="77777777" w:rsidR="00E90106" w:rsidRPr="00963CDD" w:rsidRDefault="00E90106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90106" w:rsidRPr="00963CDD" w14:paraId="1E5162E9" w14:textId="77777777" w:rsidTr="00E90106">
        <w:trPr>
          <w:trHeight w:hRule="exact" w:val="58"/>
        </w:trPr>
        <w:tc>
          <w:tcPr>
            <w:tcW w:w="266" w:type="pct"/>
          </w:tcPr>
          <w:p w14:paraId="4FEF6F0A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1B81BF25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5DEC5669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4" w:type="pct"/>
          </w:tcPr>
          <w:p w14:paraId="2F83C520" w14:textId="56B44C9F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  <w:tc>
          <w:tcPr>
            <w:tcW w:w="1183" w:type="pct"/>
          </w:tcPr>
          <w:p w14:paraId="6D2E2514" w14:textId="77777777" w:rsidR="00E90106" w:rsidRPr="00963CDD" w:rsidRDefault="00E90106" w:rsidP="00D310D2">
            <w:pPr>
              <w:rPr>
                <w:rFonts w:ascii="Arial" w:hAnsi="Arial" w:cs="Arial"/>
              </w:rPr>
            </w:pPr>
          </w:p>
        </w:tc>
      </w:tr>
    </w:tbl>
    <w:p w14:paraId="334C34D3" w14:textId="77777777" w:rsidR="00137B89" w:rsidRPr="00963CDD" w:rsidRDefault="00792125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69C64EB" wp14:editId="7B8DA1C1">
                <wp:simplePos x="0" y="0"/>
                <wp:positionH relativeFrom="margin">
                  <wp:align>right</wp:align>
                </wp:positionH>
                <wp:positionV relativeFrom="paragraph">
                  <wp:posOffset>56779</wp:posOffset>
                </wp:positionV>
                <wp:extent cx="5757800" cy="14954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800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BF82" w14:textId="0154547F" w:rsidR="00E90106" w:rsidRPr="006E2360" w:rsidRDefault="00AC0DA4" w:rsidP="006E236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a</w:t>
                            </w:r>
                            <w:r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m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an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open-minded </w:t>
                            </w:r>
                            <w:r w:rsidR="00DB38A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person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willing to listen and evaluate ideas hence not limiting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my own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viewpoint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only on issues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ntellectual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ly,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 love to create value out of ideas.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On the other hand,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to go beyond 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my creativity at an optimum level I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do</w:t>
                            </w:r>
                            <w:r w:rsidR="002C1590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 initiate brainstorming activities for more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 xml:space="preserve">inputs and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  <w:lang w:val="en-MY"/>
                              </w:rPr>
                              <w:t>ideas.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 keen and reasonably fast 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>learner</w:t>
                            </w:r>
                            <w:r w:rsidR="00A06489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who stay focus,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teamwork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is also my thing when it comes to working together. I </w:t>
                            </w:r>
                            <w:r w:rsidR="00BB6B77" w:rsidRPr="006E2360">
                              <w:rPr>
                                <w:rFonts w:ascii="Arial" w:hAnsi="Arial" w:cs="Arial"/>
                                <w:sz w:val="20"/>
                              </w:rPr>
                              <w:t>can</w:t>
                            </w:r>
                            <w:r w:rsidR="00792125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work independently 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as well. I am a humble person, willing to learn new things</w:t>
                            </w:r>
                            <w:r w:rsidR="00A72C0E" w:rsidRPr="006E2360">
                              <w:rPr>
                                <w:rFonts w:ascii="Arial" w:hAnsi="Arial" w:cs="Arial"/>
                                <w:sz w:val="20"/>
                              </w:rPr>
                              <w:t xml:space="preserve"> and to expand my pool of knowledge throughout the process</w:t>
                            </w:r>
                            <w:r w:rsidR="00CB3BFA" w:rsidRPr="006E2360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64EB" id="_x0000_s1031" type="#_x0000_t202" style="position:absolute;margin-left:402.15pt;margin-top:4.45pt;width:453.35pt;height:117.7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" filled="f" stroked="f">
                <v:textbox>
                  <w:txbxContent>
                    <w:p w14:paraId="58CABF82" w14:textId="0154547F" w:rsidR="00E90106" w:rsidRPr="006E2360" w:rsidRDefault="00AC0DA4" w:rsidP="006E2360">
                      <w:pPr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a</w:t>
                      </w:r>
                      <w:r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m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an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open-minded </w:t>
                      </w:r>
                      <w:r w:rsidR="00DB38A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person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willing to listen and evaluate ideas hence not limiting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my own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viewpoint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only on issues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ntellectual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ly,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 love to create value out of ideas.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On the other hand,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to go beyond 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my creativity at an optimum level I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do</w:t>
                      </w:r>
                      <w:r w:rsidR="002C1590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 initiate brainstorming activities for more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 xml:space="preserve">inputs and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  <w:lang w:val="en-MY"/>
                        </w:rPr>
                        <w:t>ideas.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A keen and reasonably fast 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>learner</w:t>
                      </w:r>
                      <w:r w:rsidR="00A06489" w:rsidRPr="006E2360">
                        <w:rPr>
                          <w:rFonts w:ascii="Arial" w:hAnsi="Arial" w:cs="Arial"/>
                          <w:sz w:val="20"/>
                        </w:rPr>
                        <w:t xml:space="preserve"> who stay focus,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teamwork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is also my thing when it comes to working together. I </w:t>
                      </w:r>
                      <w:r w:rsidR="00BB6B77" w:rsidRPr="006E2360">
                        <w:rPr>
                          <w:rFonts w:ascii="Arial" w:hAnsi="Arial" w:cs="Arial"/>
                          <w:sz w:val="20"/>
                        </w:rPr>
                        <w:t>can</w:t>
                      </w:r>
                      <w:r w:rsidR="00792125" w:rsidRPr="006E2360">
                        <w:rPr>
                          <w:rFonts w:ascii="Arial" w:hAnsi="Arial" w:cs="Arial"/>
                          <w:sz w:val="20"/>
                        </w:rPr>
                        <w:t xml:space="preserve"> work independently 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as well. I am a humble person, willing to learn new things</w:t>
                      </w:r>
                      <w:r w:rsidR="00A72C0E" w:rsidRPr="006E2360">
                        <w:rPr>
                          <w:rFonts w:ascii="Arial" w:hAnsi="Arial" w:cs="Arial"/>
                          <w:sz w:val="20"/>
                        </w:rPr>
                        <w:t xml:space="preserve"> and to expand my pool of knowledge throughout the process</w:t>
                      </w:r>
                      <w:r w:rsidR="00CB3BFA" w:rsidRPr="006E2360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F9C" w:rsidRPr="00963CDD">
        <w:rPr>
          <w:rFonts w:ascii="Arial" w:hAnsi="Arial" w:cs="Arial"/>
        </w:rPr>
        <w:br/>
      </w:r>
    </w:p>
    <w:p w14:paraId="0D9354A1" w14:textId="33CC4A2B" w:rsidR="00EB723C" w:rsidRPr="00963CDD" w:rsidRDefault="0035169F" w:rsidP="00282F2F">
      <w:pPr>
        <w:rPr>
          <w:rFonts w:ascii="Arial" w:hAnsi="Arial" w:cs="Arial"/>
        </w:rPr>
      </w:pPr>
      <w:r w:rsidRPr="00963CDD">
        <w:rPr>
          <w:rFonts w:ascii="Arial" w:hAnsi="Arial" w:cs="Arial"/>
        </w:rPr>
        <w:t xml:space="preserve">           </w:t>
      </w:r>
      <w:r w:rsidR="00A06489" w:rsidRPr="00963CDD">
        <w:rPr>
          <w:rFonts w:ascii="Arial" w:hAnsi="Arial" w:cs="Arial"/>
        </w:rPr>
        <w:t xml:space="preserve"> </w:t>
      </w:r>
      <w:r w:rsidRPr="00963CDD">
        <w:rPr>
          <w:rFonts w:ascii="Arial" w:hAnsi="Arial" w:cs="Arial"/>
        </w:rPr>
        <w:t xml:space="preserve">                         </w:t>
      </w:r>
    </w:p>
    <w:p w14:paraId="1B8E0742" w14:textId="77777777" w:rsidR="00F06D06" w:rsidRDefault="00F06D06" w:rsidP="00282F2F">
      <w:pPr>
        <w:rPr>
          <w:rFonts w:ascii="Arial" w:hAnsi="Arial" w:cs="Arial"/>
          <w:sz w:val="26"/>
          <w:szCs w:val="26"/>
        </w:rPr>
      </w:pPr>
    </w:p>
    <w:p w14:paraId="68AD76BD" w14:textId="6ADBB319" w:rsidR="00EB723C" w:rsidRPr="00963CDD" w:rsidRDefault="00FD2F89" w:rsidP="00282F2F">
      <w:pPr>
        <w:rPr>
          <w:rFonts w:ascii="Arial" w:hAnsi="Arial" w:cs="Arial"/>
          <w:sz w:val="26"/>
          <w:szCs w:val="26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BDE98D5" wp14:editId="0972A8B1">
                <wp:simplePos x="0" y="0"/>
                <wp:positionH relativeFrom="margin">
                  <wp:align>right</wp:align>
                </wp:positionH>
                <wp:positionV relativeFrom="paragraph">
                  <wp:posOffset>1818640</wp:posOffset>
                </wp:positionV>
                <wp:extent cx="2837180" cy="1246505"/>
                <wp:effectExtent l="0" t="0" r="20320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71EE" w14:textId="3C769101" w:rsidR="00FD2F89" w:rsidRPr="000D7F0D" w:rsidRDefault="00FD2F89" w:rsidP="000D7F0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D7F0D"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 w:rsidR="000D7F0D" w:rsidRPr="000D7F0D">
                              <w:rPr>
                                <w:rFonts w:ascii="Arial" w:hAnsi="Arial" w:cs="Arial"/>
                              </w:rPr>
                              <w:t xml:space="preserve"> Scott </w:t>
                            </w:r>
                            <w:proofErr w:type="spellStart"/>
                            <w:r w:rsidR="000D7F0D" w:rsidRPr="000D7F0D">
                              <w:rPr>
                                <w:rFonts w:ascii="Arial" w:hAnsi="Arial" w:cs="Arial"/>
                              </w:rPr>
                              <w:t>Thoo</w:t>
                            </w:r>
                            <w:proofErr w:type="spellEnd"/>
                          </w:p>
                          <w:p w14:paraId="10AB6A6A" w14:textId="4150B5D2" w:rsidR="00FD2F89" w:rsidRPr="006E2360" w:rsidRDefault="000D7F0D" w:rsidP="00FD2F89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Tech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Lead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SofaX</w:t>
                            </w:r>
                            <w:proofErr w:type="spellEnd"/>
                          </w:p>
                          <w:p w14:paraId="6F81CE13" w14:textId="57C9B731" w:rsidR="00FD2F89" w:rsidRPr="006E2360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E2360">
                              <w:rPr>
                                <w:rFonts w:ascii="Arial" w:hAnsi="Arial" w:cs="Arial"/>
                              </w:rPr>
                              <w:t>H</w:t>
                            </w:r>
                            <w:r w:rsidR="000D7F0D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A0B3A">
                              <w:rPr>
                                <w:rFonts w:ascii="Arial" w:hAnsi="Arial" w:cs="Arial"/>
                              </w:rPr>
                              <w:t>+601</w:t>
                            </w:r>
                            <w:r w:rsidR="000D7F0D">
                              <w:rPr>
                                <w:rFonts w:ascii="Arial" w:hAnsi="Arial" w:cs="Arial"/>
                              </w:rPr>
                              <w:t>4-262 2908</w:t>
                            </w:r>
                          </w:p>
                          <w:p w14:paraId="61CBA0DE" w14:textId="77777777" w:rsidR="00FD2F89" w:rsidRPr="006E2360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E74920" w14:textId="77777777" w:rsidR="00FD2F89" w:rsidRPr="006E2360" w:rsidRDefault="00FD2F89" w:rsidP="00FD2F8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98D5" id="_x0000_s1032" type="#_x0000_t202" style="position:absolute;margin-left:172.2pt;margin-top:143.2pt;width:223.4pt;height:98.1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">
                <v:textbox>
                  <w:txbxContent>
                    <w:p w14:paraId="15FC71EE" w14:textId="3C769101" w:rsidR="00FD2F89" w:rsidRPr="000D7F0D" w:rsidRDefault="00FD2F89" w:rsidP="000D7F0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D7F0D">
                        <w:rPr>
                          <w:rFonts w:ascii="Arial" w:hAnsi="Arial" w:cs="Arial"/>
                        </w:rPr>
                        <w:t>Mr</w:t>
                      </w:r>
                      <w:proofErr w:type="spellEnd"/>
                      <w:r w:rsidR="000D7F0D" w:rsidRPr="000D7F0D">
                        <w:rPr>
                          <w:rFonts w:ascii="Arial" w:hAnsi="Arial" w:cs="Arial"/>
                        </w:rPr>
                        <w:t xml:space="preserve"> Scott </w:t>
                      </w:r>
                      <w:proofErr w:type="spellStart"/>
                      <w:r w:rsidR="000D7F0D" w:rsidRPr="000D7F0D">
                        <w:rPr>
                          <w:rFonts w:ascii="Arial" w:hAnsi="Arial" w:cs="Arial"/>
                        </w:rPr>
                        <w:t>Thoo</w:t>
                      </w:r>
                      <w:proofErr w:type="spellEnd"/>
                    </w:p>
                    <w:p w14:paraId="10AB6A6A" w14:textId="4150B5D2" w:rsidR="00FD2F89" w:rsidRPr="006E2360" w:rsidRDefault="000D7F0D" w:rsidP="00FD2F89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Tech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Lead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SofaX</w:t>
                      </w:r>
                      <w:proofErr w:type="spellEnd"/>
                    </w:p>
                    <w:p w14:paraId="6F81CE13" w14:textId="57C9B731" w:rsidR="00FD2F89" w:rsidRPr="006E2360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E2360">
                        <w:rPr>
                          <w:rFonts w:ascii="Arial" w:hAnsi="Arial" w:cs="Arial"/>
                        </w:rPr>
                        <w:t>H</w:t>
                      </w:r>
                      <w:r w:rsidR="000D7F0D">
                        <w:rPr>
                          <w:rFonts w:ascii="Arial" w:hAnsi="Arial" w:cs="Arial"/>
                        </w:rPr>
                        <w:t>P</w:t>
                      </w:r>
                      <w:r w:rsidRPr="006E2360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  <w:r w:rsidRPr="006E2360">
                        <w:rPr>
                          <w:rFonts w:ascii="Arial" w:hAnsi="Arial" w:cs="Arial"/>
                        </w:rPr>
                        <w:t xml:space="preserve"> </w:t>
                      </w:r>
                      <w:r w:rsidRPr="005A0B3A">
                        <w:rPr>
                          <w:rFonts w:ascii="Arial" w:hAnsi="Arial" w:cs="Arial"/>
                        </w:rPr>
                        <w:t>+601</w:t>
                      </w:r>
                      <w:r w:rsidR="000D7F0D">
                        <w:rPr>
                          <w:rFonts w:ascii="Arial" w:hAnsi="Arial" w:cs="Arial"/>
                        </w:rPr>
                        <w:t>4-262 2908</w:t>
                      </w:r>
                    </w:p>
                    <w:p w14:paraId="61CBA0DE" w14:textId="77777777" w:rsidR="00FD2F89" w:rsidRPr="006E2360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5BE74920" w14:textId="77777777" w:rsidR="00FD2F89" w:rsidRPr="006E2360" w:rsidRDefault="00FD2F89" w:rsidP="00FD2F8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B3A"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B8A67E" wp14:editId="3D0C6CDA">
                <wp:simplePos x="0" y="0"/>
                <wp:positionH relativeFrom="margin">
                  <wp:align>left</wp:align>
                </wp:positionH>
                <wp:positionV relativeFrom="paragraph">
                  <wp:posOffset>1810182</wp:posOffset>
                </wp:positionV>
                <wp:extent cx="2837180" cy="1246505"/>
                <wp:effectExtent l="0" t="0" r="2032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C1DB6" w14:textId="0FDDF4BE" w:rsidR="005A0B3A" w:rsidRDefault="00FD2F89" w:rsidP="005A0B3A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Ching Sue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Hok</w:t>
                            </w:r>
                            <w:proofErr w:type="spellEnd"/>
                          </w:p>
                          <w:p w14:paraId="598EBD94" w14:textId="04BDDB77" w:rsidR="00FD2F89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Chief Tech Officer,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SofaX</w:t>
                            </w:r>
                            <w:proofErr w:type="spellEnd"/>
                          </w:p>
                          <w:p w14:paraId="48A127E3" w14:textId="0527005A" w:rsidR="00FD2F89" w:rsidRPr="00FD2F89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HP:+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6012-272 6977</w:t>
                            </w:r>
                          </w:p>
                          <w:p w14:paraId="075CB3C0" w14:textId="77777777" w:rsidR="005A0B3A" w:rsidRPr="006E2360" w:rsidRDefault="005A0B3A" w:rsidP="005A0B3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A67E" id="_x0000_s1033" type="#_x0000_t202" style="position:absolute;margin-left:0;margin-top:142.55pt;width:223.4pt;height:98.1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VDFQIAACc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">
                <v:textbox>
                  <w:txbxContent>
                    <w:p w14:paraId="518C1DB6" w14:textId="0FDDF4BE" w:rsidR="005A0B3A" w:rsidRDefault="00FD2F89" w:rsidP="005A0B3A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Ching Sue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Hok</w:t>
                      </w:r>
                      <w:proofErr w:type="spellEnd"/>
                    </w:p>
                    <w:p w14:paraId="598EBD94" w14:textId="04BDDB77" w:rsidR="00FD2F89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Chief Tech Officer,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SofaX</w:t>
                      </w:r>
                      <w:proofErr w:type="spellEnd"/>
                    </w:p>
                    <w:p w14:paraId="48A127E3" w14:textId="0527005A" w:rsidR="00FD2F89" w:rsidRPr="00FD2F89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HP:+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6012-272 6977</w:t>
                      </w:r>
                    </w:p>
                    <w:p w14:paraId="075CB3C0" w14:textId="77777777" w:rsidR="005A0B3A" w:rsidRPr="006E2360" w:rsidRDefault="005A0B3A" w:rsidP="005A0B3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723C" w:rsidRPr="00963CDD">
        <w:rPr>
          <w:rFonts w:ascii="Arial" w:hAnsi="Arial" w:cs="Arial"/>
          <w:sz w:val="26"/>
          <w:szCs w:val="26"/>
        </w:rPr>
        <w:t>REFERENCE</w:t>
      </w:r>
      <w:r w:rsidR="00FC4B81" w:rsidRPr="00963CDD">
        <w:rPr>
          <w:rFonts w:ascii="Arial" w:hAnsi="Arial" w:cs="Arial"/>
          <w:sz w:val="26"/>
          <w:szCs w:val="26"/>
        </w:rPr>
        <w:t>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EB723C" w:rsidRPr="00963CDD" w14:paraId="726AE61C" w14:textId="77777777" w:rsidTr="00D31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61B11237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6114B4D9" w14:textId="77777777" w:rsidR="00EB723C" w:rsidRPr="00963CDD" w:rsidRDefault="00EB723C" w:rsidP="00D310D2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EB723C" w:rsidRPr="00963CDD" w14:paraId="162078BE" w14:textId="77777777" w:rsidTr="00D310D2">
        <w:trPr>
          <w:trHeight w:hRule="exact" w:val="58"/>
        </w:trPr>
        <w:tc>
          <w:tcPr>
            <w:tcW w:w="913" w:type="pct"/>
          </w:tcPr>
          <w:p w14:paraId="0A0AB4FD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57CE0847" w14:textId="77777777" w:rsidR="00EB723C" w:rsidRPr="00963CDD" w:rsidRDefault="00EB723C" w:rsidP="00D310D2">
            <w:pPr>
              <w:rPr>
                <w:rFonts w:ascii="Arial" w:hAnsi="Arial" w:cs="Arial"/>
              </w:rPr>
            </w:pPr>
          </w:p>
        </w:tc>
      </w:tr>
      <w:tr w:rsidR="004A0406" w:rsidRPr="00963CDD" w14:paraId="39BFAB78" w14:textId="77777777" w:rsidTr="00D310D2">
        <w:trPr>
          <w:trHeight w:hRule="exact" w:val="58"/>
        </w:trPr>
        <w:tc>
          <w:tcPr>
            <w:tcW w:w="913" w:type="pct"/>
          </w:tcPr>
          <w:p w14:paraId="76C4C88B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  <w:tc>
          <w:tcPr>
            <w:tcW w:w="4087" w:type="pct"/>
          </w:tcPr>
          <w:p w14:paraId="764E6D2F" w14:textId="77777777" w:rsidR="004A0406" w:rsidRPr="00963CDD" w:rsidRDefault="004A0406" w:rsidP="00D310D2">
            <w:pPr>
              <w:rPr>
                <w:rFonts w:ascii="Arial" w:hAnsi="Arial" w:cs="Arial"/>
              </w:rPr>
            </w:pPr>
          </w:p>
        </w:tc>
      </w:tr>
    </w:tbl>
    <w:p w14:paraId="0921FD21" w14:textId="6EB342CF" w:rsidR="006A0F7E" w:rsidRPr="00963CDD" w:rsidRDefault="0005202A" w:rsidP="00282F2F">
      <w:pPr>
        <w:rPr>
          <w:rFonts w:ascii="Arial" w:hAnsi="Arial" w:cs="Arial"/>
        </w:rPr>
      </w:pP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599E64" wp14:editId="23EB6F40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861945" cy="1255395"/>
                <wp:effectExtent l="0" t="0" r="14605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0205C" w14:textId="7AFD94E8" w:rsidR="00FD2F89" w:rsidRPr="00FD2F89" w:rsidRDefault="00FD2F89" w:rsidP="00FD2F8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D2F89">
                              <w:rPr>
                                <w:rFonts w:ascii="Arial" w:hAnsi="Arial" w:cs="Arial"/>
                              </w:rPr>
                              <w:t>Mr</w:t>
                            </w:r>
                            <w:proofErr w:type="spellEnd"/>
                            <w:r w:rsidRPr="00FD2F89">
                              <w:rPr>
                                <w:rFonts w:ascii="Arial" w:hAnsi="Arial" w:cs="Arial"/>
                              </w:rPr>
                              <w:t xml:space="preserve"> Lawrence Law</w:t>
                            </w:r>
                          </w:p>
                          <w:p w14:paraId="18C62332" w14:textId="77777777" w:rsidR="00FD2F89" w:rsidRPr="006E2360" w:rsidRDefault="00FD2F89" w:rsidP="00FD2F89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Solution Architect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Zchwantech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Blacksire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440EA5E" w14:textId="77777777" w:rsidR="00FD2F89" w:rsidRPr="006E2360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1" w:history="1">
                              <w:r w:rsidRPr="001403B0">
                                <w:rPr>
                                  <w:rStyle w:val="Hyperlink"/>
                                  <w:rFonts w:ascii="Arial" w:hAnsi="Arial" w:cs="Arial"/>
                                </w:rPr>
                                <w:t>lawrence.law@zchwantech.com</w:t>
                              </w:r>
                            </w:hyperlink>
                          </w:p>
                          <w:p w14:paraId="496BCA46" w14:textId="77777777" w:rsidR="00FD2F89" w:rsidRPr="006E2360" w:rsidRDefault="00FD2F89" w:rsidP="00FD2F89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E2360">
                              <w:rPr>
                                <w:rFonts w:ascii="Arial" w:hAnsi="Arial" w:cs="Arial"/>
                              </w:rPr>
                              <w:t>Hp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5A0B3A">
                              <w:rPr>
                                <w:rFonts w:ascii="Arial" w:hAnsi="Arial" w:cs="Arial"/>
                              </w:rPr>
                              <w:t>+60 17-223 8800</w:t>
                            </w:r>
                          </w:p>
                          <w:p w14:paraId="73F03A54" w14:textId="0371B561" w:rsidR="008F291F" w:rsidRPr="006E2360" w:rsidRDefault="008F291F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E64" id="_x0000_s1034" type="#_x0000_t202" style="position:absolute;margin-left:174.15pt;margin-top:13.5pt;width:225.35pt;height:98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">
                <v:textbox>
                  <w:txbxContent>
                    <w:p w14:paraId="0E60205C" w14:textId="7AFD94E8" w:rsidR="00FD2F89" w:rsidRPr="00FD2F89" w:rsidRDefault="00FD2F89" w:rsidP="00FD2F8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D2F89">
                        <w:rPr>
                          <w:rFonts w:ascii="Arial" w:hAnsi="Arial" w:cs="Arial"/>
                        </w:rPr>
                        <w:t>Mr</w:t>
                      </w:r>
                      <w:proofErr w:type="spellEnd"/>
                      <w:r w:rsidRPr="00FD2F89">
                        <w:rPr>
                          <w:rFonts w:ascii="Arial" w:hAnsi="Arial" w:cs="Arial"/>
                        </w:rPr>
                        <w:t xml:space="preserve"> Lawrence Law</w:t>
                      </w:r>
                    </w:p>
                    <w:p w14:paraId="18C62332" w14:textId="77777777" w:rsidR="00FD2F89" w:rsidRPr="006E2360" w:rsidRDefault="00FD2F89" w:rsidP="00FD2F89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Solution Architect</w:t>
                      </w:r>
                      <w:r w:rsidRPr="006E236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Zchwantech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Blacksire</w:t>
                      </w:r>
                      <w:proofErr w:type="spellEnd"/>
                      <w:r w:rsidRPr="006E2360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440EA5E" w14:textId="77777777" w:rsidR="00FD2F89" w:rsidRPr="006E2360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2" w:history="1">
                        <w:r w:rsidRPr="001403B0">
                          <w:rPr>
                            <w:rStyle w:val="Hyperlink"/>
                            <w:rFonts w:ascii="Arial" w:hAnsi="Arial" w:cs="Arial"/>
                          </w:rPr>
                          <w:t>lawrence.law@zchwantech.com</w:t>
                        </w:r>
                      </w:hyperlink>
                    </w:p>
                    <w:p w14:paraId="496BCA46" w14:textId="77777777" w:rsidR="00FD2F89" w:rsidRPr="006E2360" w:rsidRDefault="00FD2F89" w:rsidP="00FD2F89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E2360">
                        <w:rPr>
                          <w:rFonts w:ascii="Arial" w:hAnsi="Arial" w:cs="Arial"/>
                        </w:rPr>
                        <w:t>Hp :</w:t>
                      </w:r>
                      <w:proofErr w:type="gramEnd"/>
                      <w:r w:rsidRPr="006E2360">
                        <w:rPr>
                          <w:rFonts w:ascii="Arial" w:hAnsi="Arial" w:cs="Arial"/>
                        </w:rPr>
                        <w:t xml:space="preserve"> </w:t>
                      </w:r>
                      <w:r w:rsidRPr="005A0B3A">
                        <w:rPr>
                          <w:rFonts w:ascii="Arial" w:hAnsi="Arial" w:cs="Arial"/>
                        </w:rPr>
                        <w:t>+60 17-223 8800</w:t>
                      </w:r>
                    </w:p>
                    <w:p w14:paraId="73F03A54" w14:textId="0371B561" w:rsidR="008F291F" w:rsidRPr="006E2360" w:rsidRDefault="008F291F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3CDD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648D75" wp14:editId="45EEBA6C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2837180" cy="1246505"/>
                <wp:effectExtent l="0" t="0" r="2032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1C59" w14:textId="74315436" w:rsidR="006A0F7E" w:rsidRPr="006E2360" w:rsidRDefault="006A0F7E" w:rsidP="003B286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851"/>
                              </w:tabs>
                              <w:ind w:right="-150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Mr. Chow </w:t>
                            </w:r>
                            <w:proofErr w:type="spellStart"/>
                            <w:r w:rsidRPr="006E2360">
                              <w:rPr>
                                <w:rFonts w:ascii="Arial" w:hAnsi="Arial" w:cs="Arial"/>
                              </w:rPr>
                              <w:t>Yat</w:t>
                            </w:r>
                            <w:proofErr w:type="spell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Lei</w:t>
                            </w:r>
                          </w:p>
                          <w:p w14:paraId="247B38F5" w14:textId="77777777" w:rsidR="006A0F7E" w:rsidRPr="006E2360" w:rsidRDefault="00D30D88" w:rsidP="004A0406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ind w:left="426" w:right="-150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QA Manager Quality Assurance Office</w:t>
                            </w:r>
                            <w:r w:rsidR="006A0F7E" w:rsidRPr="006E2360">
                              <w:rPr>
                                <w:rFonts w:ascii="Arial" w:hAnsi="Arial" w:cs="Arial"/>
                              </w:rPr>
                              <w:t>, INTI International College Subang.</w:t>
                            </w:r>
                          </w:p>
                          <w:p w14:paraId="2644D271" w14:textId="77777777" w:rsidR="006A0F7E" w:rsidRPr="006E2360" w:rsidRDefault="006A0F7E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13" w:history="1">
                              <w:r w:rsidR="00D30D88" w:rsidRPr="006E2360">
                                <w:rPr>
                                  <w:rStyle w:val="Hyperlink"/>
                                  <w:rFonts w:ascii="Arial" w:hAnsi="Arial" w:cs="Arial"/>
                                </w:rPr>
                                <w:t>yatlei.chow@newinti.edu.my</w:t>
                              </w:r>
                            </w:hyperlink>
                          </w:p>
                          <w:p w14:paraId="3949FECF" w14:textId="77777777" w:rsidR="00A779BF" w:rsidRPr="006E2360" w:rsidRDefault="00A779BF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6E2360">
                              <w:rPr>
                                <w:rFonts w:ascii="Arial" w:hAnsi="Arial" w:cs="Arial"/>
                              </w:rPr>
                              <w:t>Hp :</w:t>
                            </w:r>
                            <w:proofErr w:type="gramEnd"/>
                            <w:r w:rsidRPr="006E2360">
                              <w:rPr>
                                <w:rFonts w:ascii="Arial" w:hAnsi="Arial" w:cs="Arial"/>
                              </w:rPr>
                              <w:t xml:space="preserve"> 012-2480052</w:t>
                            </w:r>
                          </w:p>
                          <w:p w14:paraId="66C12928" w14:textId="77777777" w:rsidR="00D30D88" w:rsidRPr="006E2360" w:rsidRDefault="00D1787D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Tel:</w:t>
                            </w:r>
                            <w:r w:rsidR="006A0F7E" w:rsidRPr="006E2360">
                              <w:rPr>
                                <w:rFonts w:ascii="Arial" w:hAnsi="Arial" w:cs="Arial"/>
                              </w:rPr>
                              <w:t xml:space="preserve"> 03-5623</w:t>
                            </w:r>
                            <w:r w:rsidR="00D30D88" w:rsidRPr="006E2360">
                              <w:rPr>
                                <w:rFonts w:ascii="Arial" w:hAnsi="Arial" w:cs="Arial"/>
                              </w:rPr>
                              <w:t xml:space="preserve"> 2800 </w:t>
                            </w:r>
                          </w:p>
                          <w:p w14:paraId="1B54DB32" w14:textId="77777777" w:rsidR="006A0F7E" w:rsidRPr="006E2360" w:rsidRDefault="00D30D88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  <w:r w:rsidRPr="006E2360">
                              <w:rPr>
                                <w:rFonts w:ascii="Arial" w:hAnsi="Arial" w:cs="Arial"/>
                              </w:rPr>
                              <w:t>ext. 03-5623 1988</w:t>
                            </w:r>
                            <w:r w:rsidRPr="006E2360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2169C3B7" w14:textId="77777777" w:rsidR="004A0406" w:rsidRPr="006E2360" w:rsidRDefault="004A0406" w:rsidP="006A0F7E">
                            <w:pPr>
                              <w:pStyle w:val="ListParagraph"/>
                              <w:tabs>
                                <w:tab w:val="left" w:pos="851"/>
                              </w:tabs>
                              <w:ind w:left="840" w:right="-150" w:hanging="41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85FFF2" w14:textId="77777777" w:rsidR="004F13F6" w:rsidRPr="006E2360" w:rsidRDefault="004F13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D75" id="_x0000_s1035" type="#_x0000_t202" style="position:absolute;margin-left:0;margin-top:13.65pt;width:223.4pt;height:98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">
                <v:textbox>
                  <w:txbxContent>
                    <w:p w14:paraId="08FB1C59" w14:textId="74315436" w:rsidR="006A0F7E" w:rsidRPr="006E2360" w:rsidRDefault="006A0F7E" w:rsidP="003B286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left" w:pos="851"/>
                        </w:tabs>
                        <w:ind w:right="-150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Mr. Chow </w:t>
                      </w:r>
                      <w:proofErr w:type="spellStart"/>
                      <w:r w:rsidRPr="006E2360">
                        <w:rPr>
                          <w:rFonts w:ascii="Arial" w:hAnsi="Arial" w:cs="Arial"/>
                        </w:rPr>
                        <w:t>Yat</w:t>
                      </w:r>
                      <w:proofErr w:type="spellEnd"/>
                      <w:r w:rsidRPr="006E2360">
                        <w:rPr>
                          <w:rFonts w:ascii="Arial" w:hAnsi="Arial" w:cs="Arial"/>
                        </w:rPr>
                        <w:t xml:space="preserve"> Lei</w:t>
                      </w:r>
                    </w:p>
                    <w:p w14:paraId="247B38F5" w14:textId="77777777" w:rsidR="006A0F7E" w:rsidRPr="006E2360" w:rsidRDefault="00D30D88" w:rsidP="004A0406">
                      <w:pPr>
                        <w:pStyle w:val="ListParagraph"/>
                        <w:tabs>
                          <w:tab w:val="left" w:pos="426"/>
                        </w:tabs>
                        <w:ind w:left="426" w:right="-150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QA Manager Quality Assurance Office</w:t>
                      </w:r>
                      <w:r w:rsidR="006A0F7E" w:rsidRPr="006E2360">
                        <w:rPr>
                          <w:rFonts w:ascii="Arial" w:hAnsi="Arial" w:cs="Arial"/>
                        </w:rPr>
                        <w:t>, INTI International College Subang.</w:t>
                      </w:r>
                    </w:p>
                    <w:p w14:paraId="2644D271" w14:textId="77777777" w:rsidR="006A0F7E" w:rsidRPr="006E2360" w:rsidRDefault="006A0F7E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14" w:history="1">
                        <w:r w:rsidR="00D30D88" w:rsidRPr="006E2360">
                          <w:rPr>
                            <w:rStyle w:val="Hyperlink"/>
                            <w:rFonts w:ascii="Arial" w:hAnsi="Arial" w:cs="Arial"/>
                          </w:rPr>
                          <w:t>yatlei.chow@newinti.edu.my</w:t>
                        </w:r>
                      </w:hyperlink>
                    </w:p>
                    <w:p w14:paraId="3949FECF" w14:textId="77777777" w:rsidR="00A779BF" w:rsidRPr="006E2360" w:rsidRDefault="00A779BF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proofErr w:type="gramStart"/>
                      <w:r w:rsidRPr="006E2360">
                        <w:rPr>
                          <w:rFonts w:ascii="Arial" w:hAnsi="Arial" w:cs="Arial"/>
                        </w:rPr>
                        <w:t>Hp :</w:t>
                      </w:r>
                      <w:proofErr w:type="gramEnd"/>
                      <w:r w:rsidRPr="006E2360">
                        <w:rPr>
                          <w:rFonts w:ascii="Arial" w:hAnsi="Arial" w:cs="Arial"/>
                        </w:rPr>
                        <w:t xml:space="preserve"> 012-2480052</w:t>
                      </w:r>
                    </w:p>
                    <w:p w14:paraId="66C12928" w14:textId="77777777" w:rsidR="00D30D88" w:rsidRPr="006E2360" w:rsidRDefault="00D1787D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Tel:</w:t>
                      </w:r>
                      <w:r w:rsidR="006A0F7E" w:rsidRPr="006E2360">
                        <w:rPr>
                          <w:rFonts w:ascii="Arial" w:hAnsi="Arial" w:cs="Arial"/>
                        </w:rPr>
                        <w:t xml:space="preserve"> 03-5623</w:t>
                      </w:r>
                      <w:r w:rsidR="00D30D88" w:rsidRPr="006E2360">
                        <w:rPr>
                          <w:rFonts w:ascii="Arial" w:hAnsi="Arial" w:cs="Arial"/>
                        </w:rPr>
                        <w:t xml:space="preserve"> 2800 </w:t>
                      </w:r>
                    </w:p>
                    <w:p w14:paraId="1B54DB32" w14:textId="77777777" w:rsidR="006A0F7E" w:rsidRPr="006E2360" w:rsidRDefault="00D30D88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  <w:r w:rsidRPr="006E2360">
                        <w:rPr>
                          <w:rFonts w:ascii="Arial" w:hAnsi="Arial" w:cs="Arial"/>
                        </w:rPr>
                        <w:t>ext. 03-5623 1988</w:t>
                      </w:r>
                      <w:r w:rsidRPr="006E2360">
                        <w:rPr>
                          <w:rFonts w:ascii="Arial" w:hAnsi="Arial" w:cs="Arial"/>
                        </w:rPr>
                        <w:br/>
                      </w:r>
                    </w:p>
                    <w:p w14:paraId="2169C3B7" w14:textId="77777777" w:rsidR="004A0406" w:rsidRPr="006E2360" w:rsidRDefault="004A0406" w:rsidP="006A0F7E">
                      <w:pPr>
                        <w:pStyle w:val="ListParagraph"/>
                        <w:tabs>
                          <w:tab w:val="left" w:pos="851"/>
                        </w:tabs>
                        <w:ind w:left="840" w:right="-150" w:hanging="414"/>
                        <w:rPr>
                          <w:rFonts w:ascii="Arial" w:hAnsi="Arial" w:cs="Arial"/>
                        </w:rPr>
                      </w:pPr>
                    </w:p>
                    <w:p w14:paraId="7185FFF2" w14:textId="77777777" w:rsidR="004F13F6" w:rsidRPr="006E2360" w:rsidRDefault="004F13F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F888FE" w14:textId="4F7EA4F6" w:rsidR="006A0F7E" w:rsidRPr="00963CDD" w:rsidRDefault="006A0F7E" w:rsidP="00282F2F">
      <w:pPr>
        <w:rPr>
          <w:rFonts w:ascii="Arial" w:hAnsi="Arial" w:cs="Arial"/>
        </w:rPr>
      </w:pPr>
    </w:p>
    <w:p w14:paraId="14AC6659" w14:textId="77777777" w:rsidR="007E14A7" w:rsidRPr="00963CDD" w:rsidRDefault="007E14A7" w:rsidP="00282F2F">
      <w:pPr>
        <w:rPr>
          <w:rFonts w:ascii="Arial" w:hAnsi="Arial" w:cs="Arial"/>
        </w:rPr>
      </w:pPr>
    </w:p>
    <w:sectPr w:rsidR="007E14A7" w:rsidRPr="00963CDD">
      <w:footerReference w:type="default" r:id="rId15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9584" w14:textId="77777777" w:rsidR="00EB3509" w:rsidRDefault="00EB3509">
      <w:pPr>
        <w:spacing w:after="0"/>
      </w:pPr>
      <w:r>
        <w:separator/>
      </w:r>
    </w:p>
    <w:p w14:paraId="08D5C545" w14:textId="77777777" w:rsidR="00EB3509" w:rsidRDefault="00EB3509"/>
  </w:endnote>
  <w:endnote w:type="continuationSeparator" w:id="0">
    <w:p w14:paraId="1A0303A8" w14:textId="77777777" w:rsidR="00EB3509" w:rsidRDefault="00EB3509">
      <w:pPr>
        <w:spacing w:after="0"/>
      </w:pPr>
      <w:r>
        <w:continuationSeparator/>
      </w:r>
    </w:p>
    <w:p w14:paraId="00AFF843" w14:textId="77777777" w:rsidR="00EB3509" w:rsidRDefault="00EB35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0ADA" w14:textId="77777777" w:rsidR="00A47F43" w:rsidRDefault="008A6AB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C225D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C885" w14:textId="77777777" w:rsidR="00EB3509" w:rsidRDefault="00EB3509">
      <w:pPr>
        <w:spacing w:after="0"/>
      </w:pPr>
      <w:r>
        <w:separator/>
      </w:r>
    </w:p>
    <w:p w14:paraId="365F7494" w14:textId="77777777" w:rsidR="00EB3509" w:rsidRDefault="00EB3509"/>
  </w:footnote>
  <w:footnote w:type="continuationSeparator" w:id="0">
    <w:p w14:paraId="5CA38BD4" w14:textId="77777777" w:rsidR="00EB3509" w:rsidRDefault="00EB3509">
      <w:pPr>
        <w:spacing w:after="0"/>
      </w:pPr>
      <w:r>
        <w:continuationSeparator/>
      </w:r>
    </w:p>
    <w:p w14:paraId="09382859" w14:textId="77777777" w:rsidR="00EB3509" w:rsidRDefault="00EB35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5C3EEA"/>
    <w:multiLevelType w:val="hybridMultilevel"/>
    <w:tmpl w:val="B2D65D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315A7"/>
    <w:multiLevelType w:val="hybridMultilevel"/>
    <w:tmpl w:val="9856B688"/>
    <w:lvl w:ilvl="0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6D66A0"/>
    <w:multiLevelType w:val="hybridMultilevel"/>
    <w:tmpl w:val="2BA00352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622"/>
    <w:multiLevelType w:val="hybridMultilevel"/>
    <w:tmpl w:val="8D78D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86554"/>
    <w:multiLevelType w:val="hybridMultilevel"/>
    <w:tmpl w:val="F3C207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8A4"/>
    <w:multiLevelType w:val="hybridMultilevel"/>
    <w:tmpl w:val="4FEA3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60F2"/>
    <w:multiLevelType w:val="hybridMultilevel"/>
    <w:tmpl w:val="D4E4D3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7224"/>
    <w:multiLevelType w:val="hybridMultilevel"/>
    <w:tmpl w:val="88A821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F1904"/>
    <w:multiLevelType w:val="hybridMultilevel"/>
    <w:tmpl w:val="BD1EA5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939F7"/>
    <w:multiLevelType w:val="hybridMultilevel"/>
    <w:tmpl w:val="D908980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843C1B"/>
    <w:multiLevelType w:val="hybridMultilevel"/>
    <w:tmpl w:val="38EAC51C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C5A00"/>
    <w:multiLevelType w:val="hybridMultilevel"/>
    <w:tmpl w:val="1EDAD778"/>
    <w:lvl w:ilvl="0" w:tplc="9AA05B3A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73038"/>
    <w:multiLevelType w:val="hybridMultilevel"/>
    <w:tmpl w:val="7228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57C2B"/>
    <w:multiLevelType w:val="hybridMultilevel"/>
    <w:tmpl w:val="E5F6C75A"/>
    <w:lvl w:ilvl="0" w:tplc="2E40C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D2BDF"/>
    <w:multiLevelType w:val="hybridMultilevel"/>
    <w:tmpl w:val="EA487398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6741B"/>
    <w:multiLevelType w:val="hybridMultilevel"/>
    <w:tmpl w:val="5A8ABD18"/>
    <w:lvl w:ilvl="0" w:tplc="FD903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A56BF"/>
    <w:multiLevelType w:val="hybridMultilevel"/>
    <w:tmpl w:val="71648702"/>
    <w:lvl w:ilvl="0" w:tplc="4C44610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89557AF"/>
    <w:multiLevelType w:val="hybridMultilevel"/>
    <w:tmpl w:val="7E16AA50"/>
    <w:lvl w:ilvl="0" w:tplc="EC2CD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018BA"/>
    <w:multiLevelType w:val="hybridMultilevel"/>
    <w:tmpl w:val="A96C10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12076"/>
    <w:multiLevelType w:val="hybridMultilevel"/>
    <w:tmpl w:val="040E0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D56F7"/>
    <w:multiLevelType w:val="hybridMultilevel"/>
    <w:tmpl w:val="30C69182"/>
    <w:lvl w:ilvl="0" w:tplc="8B9EA6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7246">
    <w:abstractNumId w:val="0"/>
  </w:num>
  <w:num w:numId="2" w16cid:durableId="580142249">
    <w:abstractNumId w:val="0"/>
    <w:lvlOverride w:ilvl="0">
      <w:startOverride w:val="1"/>
    </w:lvlOverride>
  </w:num>
  <w:num w:numId="3" w16cid:durableId="512842058">
    <w:abstractNumId w:val="0"/>
    <w:lvlOverride w:ilvl="0">
      <w:startOverride w:val="1"/>
    </w:lvlOverride>
  </w:num>
  <w:num w:numId="4" w16cid:durableId="840513635">
    <w:abstractNumId w:val="0"/>
    <w:lvlOverride w:ilvl="0">
      <w:startOverride w:val="1"/>
    </w:lvlOverride>
  </w:num>
  <w:num w:numId="5" w16cid:durableId="987781988">
    <w:abstractNumId w:val="19"/>
  </w:num>
  <w:num w:numId="6" w16cid:durableId="1150170576">
    <w:abstractNumId w:val="9"/>
  </w:num>
  <w:num w:numId="7" w16cid:durableId="741636339">
    <w:abstractNumId w:val="21"/>
  </w:num>
  <w:num w:numId="8" w16cid:durableId="1813911654">
    <w:abstractNumId w:val="20"/>
  </w:num>
  <w:num w:numId="9" w16cid:durableId="1000347438">
    <w:abstractNumId w:val="6"/>
  </w:num>
  <w:num w:numId="10" w16cid:durableId="505025897">
    <w:abstractNumId w:val="4"/>
  </w:num>
  <w:num w:numId="11" w16cid:durableId="1999266053">
    <w:abstractNumId w:val="7"/>
  </w:num>
  <w:num w:numId="12" w16cid:durableId="96104232">
    <w:abstractNumId w:val="2"/>
  </w:num>
  <w:num w:numId="13" w16cid:durableId="1200632142">
    <w:abstractNumId w:val="10"/>
  </w:num>
  <w:num w:numId="14" w16cid:durableId="482552778">
    <w:abstractNumId w:val="11"/>
  </w:num>
  <w:num w:numId="15" w16cid:durableId="982585531">
    <w:abstractNumId w:val="12"/>
  </w:num>
  <w:num w:numId="16" w16cid:durableId="1203134195">
    <w:abstractNumId w:val="16"/>
  </w:num>
  <w:num w:numId="17" w16cid:durableId="341519481">
    <w:abstractNumId w:val="14"/>
  </w:num>
  <w:num w:numId="18" w16cid:durableId="176651738">
    <w:abstractNumId w:val="8"/>
  </w:num>
  <w:num w:numId="19" w16cid:durableId="1932085924">
    <w:abstractNumId w:val="13"/>
  </w:num>
  <w:num w:numId="20" w16cid:durableId="988745624">
    <w:abstractNumId w:val="17"/>
  </w:num>
  <w:num w:numId="21" w16cid:durableId="1903326521">
    <w:abstractNumId w:val="1"/>
  </w:num>
  <w:num w:numId="22" w16cid:durableId="1313439466">
    <w:abstractNumId w:val="5"/>
  </w:num>
  <w:num w:numId="23" w16cid:durableId="769161006">
    <w:abstractNumId w:val="15"/>
  </w:num>
  <w:num w:numId="24" w16cid:durableId="966161371">
    <w:abstractNumId w:val="3"/>
  </w:num>
  <w:num w:numId="25" w16cid:durableId="782384348">
    <w:abstractNumId w:val="18"/>
  </w:num>
  <w:num w:numId="26" w16cid:durableId="18366023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2F"/>
    <w:rsid w:val="000145B2"/>
    <w:rsid w:val="000460EE"/>
    <w:rsid w:val="00051F24"/>
    <w:rsid w:val="0005202A"/>
    <w:rsid w:val="0006038B"/>
    <w:rsid w:val="00073C24"/>
    <w:rsid w:val="000A7687"/>
    <w:rsid w:val="000C225D"/>
    <w:rsid w:val="000D7F0D"/>
    <w:rsid w:val="00111AC9"/>
    <w:rsid w:val="0013720D"/>
    <w:rsid w:val="00137B89"/>
    <w:rsid w:val="00154EC8"/>
    <w:rsid w:val="0019146F"/>
    <w:rsid w:val="001A691F"/>
    <w:rsid w:val="001C3DE9"/>
    <w:rsid w:val="001D4E14"/>
    <w:rsid w:val="002308D2"/>
    <w:rsid w:val="00273271"/>
    <w:rsid w:val="00274602"/>
    <w:rsid w:val="00282F2F"/>
    <w:rsid w:val="002B35ED"/>
    <w:rsid w:val="002B6D75"/>
    <w:rsid w:val="002C1590"/>
    <w:rsid w:val="0030244C"/>
    <w:rsid w:val="00327485"/>
    <w:rsid w:val="0035169F"/>
    <w:rsid w:val="00353EE3"/>
    <w:rsid w:val="0036238C"/>
    <w:rsid w:val="003A0739"/>
    <w:rsid w:val="003A520F"/>
    <w:rsid w:val="003A739C"/>
    <w:rsid w:val="003B286B"/>
    <w:rsid w:val="003B45E3"/>
    <w:rsid w:val="003E5D9B"/>
    <w:rsid w:val="003F5F9C"/>
    <w:rsid w:val="0040314C"/>
    <w:rsid w:val="004156A7"/>
    <w:rsid w:val="00426F48"/>
    <w:rsid w:val="004A0406"/>
    <w:rsid w:val="004A3ACD"/>
    <w:rsid w:val="004B6CF4"/>
    <w:rsid w:val="004B6DF3"/>
    <w:rsid w:val="004F13F6"/>
    <w:rsid w:val="004F18C0"/>
    <w:rsid w:val="004F1C10"/>
    <w:rsid w:val="00514249"/>
    <w:rsid w:val="00553E46"/>
    <w:rsid w:val="00570677"/>
    <w:rsid w:val="00590AD7"/>
    <w:rsid w:val="00597916"/>
    <w:rsid w:val="005A0B3A"/>
    <w:rsid w:val="005B09AA"/>
    <w:rsid w:val="00617320"/>
    <w:rsid w:val="00640A14"/>
    <w:rsid w:val="006A0F7E"/>
    <w:rsid w:val="006D26F0"/>
    <w:rsid w:val="006D2E73"/>
    <w:rsid w:val="006E2360"/>
    <w:rsid w:val="00720F9A"/>
    <w:rsid w:val="00727758"/>
    <w:rsid w:val="00740108"/>
    <w:rsid w:val="00742BFD"/>
    <w:rsid w:val="00743B6E"/>
    <w:rsid w:val="0075657C"/>
    <w:rsid w:val="00792125"/>
    <w:rsid w:val="00795335"/>
    <w:rsid w:val="007C01E8"/>
    <w:rsid w:val="007C77F9"/>
    <w:rsid w:val="007E14A7"/>
    <w:rsid w:val="007F4D0E"/>
    <w:rsid w:val="007F7671"/>
    <w:rsid w:val="00865479"/>
    <w:rsid w:val="008A6ABF"/>
    <w:rsid w:val="008B57B7"/>
    <w:rsid w:val="008C0C7E"/>
    <w:rsid w:val="008D08FD"/>
    <w:rsid w:val="008F291F"/>
    <w:rsid w:val="009258D2"/>
    <w:rsid w:val="00963CDD"/>
    <w:rsid w:val="009B68A6"/>
    <w:rsid w:val="009C151D"/>
    <w:rsid w:val="009C7CFB"/>
    <w:rsid w:val="009D7C31"/>
    <w:rsid w:val="009F1C9C"/>
    <w:rsid w:val="009F594E"/>
    <w:rsid w:val="00A06489"/>
    <w:rsid w:val="00A24AEA"/>
    <w:rsid w:val="00A47F43"/>
    <w:rsid w:val="00A70AB4"/>
    <w:rsid w:val="00A72C0E"/>
    <w:rsid w:val="00A779BF"/>
    <w:rsid w:val="00AA528C"/>
    <w:rsid w:val="00AC0DA4"/>
    <w:rsid w:val="00AC4D03"/>
    <w:rsid w:val="00AE12A2"/>
    <w:rsid w:val="00AE658D"/>
    <w:rsid w:val="00B12613"/>
    <w:rsid w:val="00B31152"/>
    <w:rsid w:val="00B331A5"/>
    <w:rsid w:val="00B4157A"/>
    <w:rsid w:val="00B523F8"/>
    <w:rsid w:val="00B67393"/>
    <w:rsid w:val="00BB6B77"/>
    <w:rsid w:val="00BC2454"/>
    <w:rsid w:val="00BD0BCA"/>
    <w:rsid w:val="00C2123A"/>
    <w:rsid w:val="00C27F2C"/>
    <w:rsid w:val="00C5141D"/>
    <w:rsid w:val="00C64631"/>
    <w:rsid w:val="00C844FB"/>
    <w:rsid w:val="00C92768"/>
    <w:rsid w:val="00C97FAF"/>
    <w:rsid w:val="00CB3BFA"/>
    <w:rsid w:val="00CC08EA"/>
    <w:rsid w:val="00CD2C4A"/>
    <w:rsid w:val="00CD7557"/>
    <w:rsid w:val="00CD7666"/>
    <w:rsid w:val="00CF53A4"/>
    <w:rsid w:val="00D1787D"/>
    <w:rsid w:val="00D17AF3"/>
    <w:rsid w:val="00D30D88"/>
    <w:rsid w:val="00D56581"/>
    <w:rsid w:val="00DA43A1"/>
    <w:rsid w:val="00DA44C9"/>
    <w:rsid w:val="00DB38A9"/>
    <w:rsid w:val="00DB417F"/>
    <w:rsid w:val="00DD1B8C"/>
    <w:rsid w:val="00DF3DC7"/>
    <w:rsid w:val="00E14B3C"/>
    <w:rsid w:val="00E90106"/>
    <w:rsid w:val="00E91E88"/>
    <w:rsid w:val="00E95461"/>
    <w:rsid w:val="00EB3509"/>
    <w:rsid w:val="00EB723C"/>
    <w:rsid w:val="00ED7F12"/>
    <w:rsid w:val="00ED7F95"/>
    <w:rsid w:val="00EE2D3B"/>
    <w:rsid w:val="00EE3C8D"/>
    <w:rsid w:val="00F06D06"/>
    <w:rsid w:val="00F101AF"/>
    <w:rsid w:val="00F2341C"/>
    <w:rsid w:val="00F30599"/>
    <w:rsid w:val="00F46471"/>
    <w:rsid w:val="00F82DD4"/>
    <w:rsid w:val="00F96D74"/>
    <w:rsid w:val="00FB0FAC"/>
    <w:rsid w:val="00FB3038"/>
    <w:rsid w:val="00FC4B81"/>
    <w:rsid w:val="00FD2F89"/>
    <w:rsid w:val="00FE3C5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47C6"/>
  <w15:chartTrackingRefBased/>
  <w15:docId w15:val="{18CDEC52-F8E7-4952-B086-E49F9787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D26F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A52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B3A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61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atlei.chow@newinti.edu.m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awrence.law@zchwantech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wrence.law@zchwantech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yatlei.chow@newinti.edu.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Wee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7F69B-EBDE-490B-A430-5A374211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212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 Joe Wee</dc:creator>
  <cp:keywords/>
  <cp:lastModifiedBy>Joe Wee Chin</cp:lastModifiedBy>
  <cp:revision>41</cp:revision>
  <cp:lastPrinted>2022-10-28T13:37:00Z</cp:lastPrinted>
  <dcterms:created xsi:type="dcterms:W3CDTF">2020-02-05T03:33:00Z</dcterms:created>
  <dcterms:modified xsi:type="dcterms:W3CDTF">2022-10-28T13:53:00Z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